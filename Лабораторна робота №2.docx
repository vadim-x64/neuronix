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BC140" w14:textId="46ED9571" w:rsidR="003F0C0A" w:rsidRPr="008637A7" w:rsidRDefault="00F03093" w:rsidP="008819C2">
      <w:pPr>
        <w:pStyle w:val="a3"/>
        <w:rPr>
          <w:noProof/>
          <w:color w:val="000000" w:themeColor="text1"/>
        </w:rPr>
      </w:pPr>
      <w:r w:rsidRPr="008637A7">
        <w:rPr>
          <w:noProof/>
          <w:color w:val="000000" w:themeColor="text1"/>
        </w:rPr>
        <w:t>Лабораторна</w:t>
      </w:r>
      <w:r w:rsidR="0084324A" w:rsidRPr="008637A7">
        <w:rPr>
          <w:noProof/>
          <w:color w:val="000000" w:themeColor="text1"/>
        </w:rPr>
        <w:t xml:space="preserve"> робота №</w:t>
      </w:r>
      <w:r w:rsidR="000E4062">
        <w:rPr>
          <w:noProof/>
          <w:color w:val="000000" w:themeColor="text1"/>
        </w:rPr>
        <w:t>2</w:t>
      </w:r>
    </w:p>
    <w:p w14:paraId="1463B1EA" w14:textId="60E8AF68" w:rsidR="003F0C0A" w:rsidRPr="008637A7" w:rsidRDefault="007A6CB5" w:rsidP="001D2424">
      <w:pPr>
        <w:jc w:val="center"/>
        <w:rPr>
          <w:noProof/>
          <w:color w:val="000000" w:themeColor="text1"/>
          <w:sz w:val="28"/>
          <w:szCs w:val="28"/>
        </w:rPr>
      </w:pPr>
      <w:r w:rsidRPr="007A6CB5">
        <w:rPr>
          <w:noProof/>
          <w:color w:val="000000" w:themeColor="text1"/>
          <w:sz w:val="28"/>
          <w:szCs w:val="28"/>
        </w:rPr>
        <w:t>Апроксимація функцій з використанням нейромереж (регресія).</w:t>
      </w:r>
      <w:r w:rsidR="00940520">
        <w:rPr>
          <w:noProof/>
          <w:color w:val="000000" w:themeColor="text1"/>
          <w:sz w:val="28"/>
          <w:szCs w:val="28"/>
        </w:rPr>
        <w:t xml:space="preserve"> </w:t>
      </w:r>
      <w:r w:rsidRPr="007A6CB5">
        <w:rPr>
          <w:noProof/>
          <w:color w:val="000000" w:themeColor="text1"/>
          <w:sz w:val="28"/>
          <w:szCs w:val="28"/>
        </w:rPr>
        <w:t>Робота з синтетичними наборами даних.</w:t>
      </w:r>
    </w:p>
    <w:p w14:paraId="05F414CB" w14:textId="77777777" w:rsidR="001244CD" w:rsidRPr="008637A7" w:rsidRDefault="001244CD" w:rsidP="0020018B">
      <w:pPr>
        <w:rPr>
          <w:noProof/>
          <w:color w:val="000000" w:themeColor="text1"/>
          <w:sz w:val="28"/>
          <w:szCs w:val="28"/>
        </w:rPr>
      </w:pPr>
    </w:p>
    <w:p w14:paraId="06FBEDFA" w14:textId="56C8093C" w:rsidR="0084324A" w:rsidRPr="008637A7" w:rsidRDefault="0084324A" w:rsidP="008819C2">
      <w:pPr>
        <w:jc w:val="center"/>
        <w:rPr>
          <w:noProof/>
          <w:color w:val="000000" w:themeColor="text1"/>
          <w:sz w:val="28"/>
          <w:szCs w:val="28"/>
        </w:rPr>
      </w:pPr>
      <w:r w:rsidRPr="008637A7">
        <w:rPr>
          <w:noProof/>
          <w:color w:val="000000" w:themeColor="text1"/>
          <w:sz w:val="28"/>
          <w:szCs w:val="28"/>
        </w:rPr>
        <w:t>Войцеховський Вадим ПД-31</w:t>
      </w:r>
    </w:p>
    <w:p w14:paraId="629D3C90" w14:textId="713AA9B4" w:rsidR="00650B9C" w:rsidRPr="008637A7" w:rsidRDefault="000E4062" w:rsidP="008819C2">
      <w:pPr>
        <w:jc w:val="center"/>
        <w:rPr>
          <w:noProof/>
          <w:color w:val="000000" w:themeColor="text1"/>
          <w:sz w:val="28"/>
          <w:szCs w:val="28"/>
        </w:rPr>
        <w:sectPr w:rsidR="00650B9C" w:rsidRPr="008637A7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noProof/>
          <w:color w:val="000000" w:themeColor="text1"/>
          <w:sz w:val="28"/>
          <w:szCs w:val="28"/>
        </w:rPr>
        <w:t>21</w:t>
      </w:r>
      <w:r w:rsidR="0084324A" w:rsidRPr="008637A7">
        <w:rPr>
          <w:noProof/>
          <w:color w:val="000000" w:themeColor="text1"/>
          <w:sz w:val="28"/>
          <w:szCs w:val="28"/>
        </w:rPr>
        <w:t>.</w:t>
      </w:r>
      <w:r>
        <w:rPr>
          <w:noProof/>
          <w:color w:val="000000" w:themeColor="text1"/>
          <w:sz w:val="28"/>
          <w:szCs w:val="28"/>
        </w:rPr>
        <w:t>10</w:t>
      </w:r>
      <w:r w:rsidR="0084324A" w:rsidRPr="008637A7">
        <w:rPr>
          <w:noProof/>
          <w:color w:val="000000" w:themeColor="text1"/>
          <w:sz w:val="28"/>
          <w:szCs w:val="28"/>
        </w:rPr>
        <w:t>.2025</w:t>
      </w:r>
    </w:p>
    <w:p w14:paraId="64767407" w14:textId="2E77E3EB" w:rsidR="00626D4C" w:rsidRDefault="00EE49AD" w:rsidP="007D377D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>2. ВАРІАНТ ІНДИВІДУАЛЬНОГО ЗАВДАННЯ</w:t>
      </w:r>
    </w:p>
    <w:p w14:paraId="47686564" w14:textId="77777777" w:rsidR="00711B1B" w:rsidRDefault="00711B1B" w:rsidP="000E4062">
      <w:pPr>
        <w:rPr>
          <w:noProof/>
          <w:color w:val="000000" w:themeColor="text1"/>
          <w:sz w:val="28"/>
          <w:szCs w:val="28"/>
        </w:rPr>
      </w:pPr>
    </w:p>
    <w:p w14:paraId="48024A8A" w14:textId="087F5965" w:rsidR="00F37BC4" w:rsidRDefault="00E70406" w:rsidP="000E406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Завдання 1.</w:t>
      </w:r>
      <w:r w:rsidR="003F3F59">
        <w:rPr>
          <w:noProof/>
          <w:color w:val="000000" w:themeColor="text1"/>
          <w:sz w:val="28"/>
          <w:szCs w:val="28"/>
        </w:rPr>
        <w:t xml:space="preserve"> Варіант </w:t>
      </w:r>
      <w:r w:rsidR="001E080E">
        <w:rPr>
          <w:noProof/>
          <w:color w:val="000000" w:themeColor="text1"/>
          <w:sz w:val="28"/>
          <w:szCs w:val="28"/>
        </w:rPr>
        <w:t>-</w:t>
      </w:r>
      <w:r w:rsidR="003F3F59">
        <w:rPr>
          <w:noProof/>
          <w:color w:val="000000" w:themeColor="text1"/>
          <w:sz w:val="28"/>
          <w:szCs w:val="28"/>
        </w:rPr>
        <w:t xml:space="preserve"> 4.</w:t>
      </w:r>
      <w:r w:rsidR="0064516B">
        <w:rPr>
          <w:noProof/>
          <w:color w:val="000000" w:themeColor="text1"/>
          <w:sz w:val="28"/>
          <w:szCs w:val="28"/>
        </w:rPr>
        <w:t xml:space="preserve"> Цільова функція</w:t>
      </w:r>
      <w:r w:rsidR="00453CD1">
        <w:rPr>
          <w:noProof/>
          <w:color w:val="000000" w:themeColor="text1"/>
          <w:sz w:val="28"/>
          <w:szCs w:val="28"/>
        </w:rPr>
        <w:t xml:space="preserve"> для апроксимації</w:t>
      </w:r>
      <w:r w:rsidR="00E05027">
        <w:rPr>
          <w:noProof/>
          <w:color w:val="000000" w:themeColor="text1"/>
          <w:sz w:val="28"/>
          <w:szCs w:val="28"/>
        </w:rPr>
        <w:t>:</w:t>
      </w:r>
    </w:p>
    <w:p w14:paraId="5FD1AF4B" w14:textId="77777777" w:rsidR="003853BC" w:rsidRDefault="003853BC" w:rsidP="000E4062">
      <w:pPr>
        <w:rPr>
          <w:noProof/>
          <w:color w:val="000000" w:themeColor="text1"/>
          <w:sz w:val="28"/>
          <w:szCs w:val="28"/>
        </w:rPr>
      </w:pPr>
    </w:p>
    <w:p w14:paraId="0A0BA2AA" w14:textId="60E0F65D" w:rsidR="001B3A96" w:rsidRPr="001F6B49" w:rsidRDefault="00213D8B" w:rsidP="000E4062">
      <w:pPr>
        <w:rPr>
          <w:noProof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noProof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/>
                  <w:noProof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noProof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  <w:color w:val="000000" w:themeColor="text1"/>
                  <w:sz w:val="28"/>
                  <w:szCs w:val="28"/>
                </w:rPr>
                <m:t xml:space="preserve">+1 </m:t>
              </m:r>
            </m:den>
          </m:f>
        </m:oMath>
      </m:oMathPara>
    </w:p>
    <w:p w14:paraId="58E3EB62" w14:textId="77777777" w:rsidR="00213D8B" w:rsidRPr="00F813E0" w:rsidRDefault="00213D8B" w:rsidP="000E4062">
      <w:pPr>
        <w:rPr>
          <w:noProof/>
          <w:color w:val="000000" w:themeColor="text1"/>
          <w:sz w:val="28"/>
          <w:szCs w:val="28"/>
        </w:rPr>
      </w:pPr>
    </w:p>
    <w:p w14:paraId="777EEBAB" w14:textId="0157E9A9" w:rsidR="00EE49AD" w:rsidRDefault="00EE49AD" w:rsidP="00975FB4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3. АРХІТЕКТУРА МЕРЕЖІ ТА ОПИС ЇЇ ПАРАМЕТРІВ</w:t>
      </w:r>
    </w:p>
    <w:p w14:paraId="746B9700" w14:textId="77777777" w:rsidR="00993C69" w:rsidRDefault="00993C69" w:rsidP="00223807">
      <w:pPr>
        <w:jc w:val="both"/>
        <w:rPr>
          <w:noProof/>
          <w:color w:val="000000" w:themeColor="text1"/>
          <w:sz w:val="28"/>
          <w:szCs w:val="28"/>
        </w:rPr>
      </w:pPr>
    </w:p>
    <w:p w14:paraId="1F032F6D" w14:textId="329EB784" w:rsidR="001F6B49" w:rsidRPr="001F6B49" w:rsidRDefault="001F6B49" w:rsidP="00993C69">
      <w:pPr>
        <w:rPr>
          <w:noProof/>
          <w:color w:val="000000" w:themeColor="text1"/>
          <w:sz w:val="28"/>
          <w:szCs w:val="28"/>
        </w:rPr>
      </w:pPr>
      <w:r w:rsidRPr="001F6B49">
        <w:rPr>
          <w:noProof/>
          <w:color w:val="000000" w:themeColor="text1"/>
          <w:sz w:val="28"/>
          <w:szCs w:val="28"/>
        </w:rPr>
        <w:t>Для вирішення задачі регресії було обрано багатошарову нейронну мережу прямого поширення (Multi-Layer Perceptron), реалізовану за допомогою бібліотеки TensorFlow (Keras).</w:t>
      </w:r>
    </w:p>
    <w:p w14:paraId="325F067E" w14:textId="77777777" w:rsidR="00B10BA8" w:rsidRDefault="00B10BA8" w:rsidP="00B10BA8">
      <w:pPr>
        <w:rPr>
          <w:noProof/>
          <w:color w:val="000000" w:themeColor="text1"/>
          <w:sz w:val="28"/>
          <w:szCs w:val="28"/>
        </w:rPr>
      </w:pPr>
    </w:p>
    <w:p w14:paraId="5FC1B6F8" w14:textId="77777777" w:rsidR="00C47D44" w:rsidRDefault="00B10BA8" w:rsidP="00C47D44">
      <w:pPr>
        <w:rPr>
          <w:noProof/>
          <w:color w:val="000000" w:themeColor="text1"/>
          <w:sz w:val="28"/>
          <w:szCs w:val="28"/>
        </w:rPr>
      </w:pPr>
      <w:r w:rsidRPr="00741FE4">
        <w:rPr>
          <w:noProof/>
          <w:color w:val="000000" w:themeColor="text1"/>
          <w:sz w:val="28"/>
          <w:szCs w:val="28"/>
        </w:rPr>
        <w:t>Архітектура модел</w:t>
      </w:r>
      <w:r>
        <w:rPr>
          <w:noProof/>
          <w:color w:val="000000" w:themeColor="text1"/>
          <w:sz w:val="28"/>
          <w:szCs w:val="28"/>
        </w:rPr>
        <w:t>і:</w:t>
      </w:r>
    </w:p>
    <w:p w14:paraId="4D4832F8" w14:textId="6D60C294" w:rsidR="006A5064" w:rsidRPr="006A5064" w:rsidRDefault="00C47D44" w:rsidP="006A5064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 w:rsidRPr="00832335">
        <w:rPr>
          <w:noProof/>
          <w:color w:val="000000" w:themeColor="text1"/>
          <w:sz w:val="28"/>
          <w:szCs w:val="28"/>
        </w:rPr>
        <w:t>т</w:t>
      </w:r>
      <w:r w:rsidR="00FC5B6F" w:rsidRPr="00832335">
        <w:rPr>
          <w:noProof/>
          <w:color w:val="000000" w:themeColor="text1"/>
          <w:sz w:val="28"/>
          <w:szCs w:val="28"/>
        </w:rPr>
        <w:t>ип моделі</w:t>
      </w:r>
      <w:r w:rsidR="00CE52BE">
        <w:rPr>
          <w:noProof/>
          <w:color w:val="000000" w:themeColor="text1"/>
          <w:sz w:val="28"/>
          <w:szCs w:val="28"/>
        </w:rPr>
        <w:t xml:space="preserve"> -</w:t>
      </w:r>
      <w:r w:rsidR="00FC5B6F" w:rsidRPr="00832335">
        <w:rPr>
          <w:noProof/>
          <w:color w:val="000000" w:themeColor="text1"/>
          <w:sz w:val="28"/>
          <w:szCs w:val="28"/>
        </w:rPr>
        <w:t xml:space="preserve"> </w:t>
      </w:r>
      <w:r w:rsidR="005B39F3">
        <w:rPr>
          <w:noProof/>
          <w:color w:val="000000" w:themeColor="text1"/>
          <w:sz w:val="28"/>
          <w:szCs w:val="28"/>
        </w:rPr>
        <w:t>п</w:t>
      </w:r>
      <w:r w:rsidR="00FC5B6F" w:rsidRPr="00832335">
        <w:rPr>
          <w:noProof/>
          <w:color w:val="000000" w:themeColor="text1"/>
          <w:sz w:val="28"/>
          <w:szCs w:val="28"/>
        </w:rPr>
        <w:t>ослідовна</w:t>
      </w:r>
      <w:r w:rsidR="006A5064">
        <w:rPr>
          <w:noProof/>
          <w:color w:val="000000" w:themeColor="text1"/>
          <w:sz w:val="28"/>
          <w:szCs w:val="28"/>
          <w:lang w:val="en-US"/>
        </w:rPr>
        <w:t>;</w:t>
      </w:r>
    </w:p>
    <w:p w14:paraId="37F72BA2" w14:textId="4FDF8137" w:rsidR="006A5064" w:rsidRPr="008773B8" w:rsidRDefault="006A5064" w:rsidP="008773B8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в</w:t>
      </w:r>
      <w:r w:rsidR="00741FE4" w:rsidRPr="006A5064">
        <w:rPr>
          <w:noProof/>
          <w:color w:val="000000" w:themeColor="text1"/>
          <w:sz w:val="28"/>
          <w:szCs w:val="28"/>
        </w:rPr>
        <w:t xml:space="preserve">хідний шар </w:t>
      </w:r>
      <w:r w:rsidR="00CE52BE">
        <w:rPr>
          <w:noProof/>
          <w:color w:val="000000" w:themeColor="text1"/>
          <w:sz w:val="28"/>
          <w:szCs w:val="28"/>
        </w:rPr>
        <w:t>- н</w:t>
      </w:r>
      <w:r w:rsidR="00DC2FC8" w:rsidRPr="006A5064">
        <w:rPr>
          <w:noProof/>
          <w:color w:val="000000" w:themeColor="text1"/>
          <w:sz w:val="28"/>
          <w:szCs w:val="28"/>
        </w:rPr>
        <w:t>еявний, приймає один вхідний</w:t>
      </w:r>
      <w:r w:rsidR="008773B8">
        <w:rPr>
          <w:noProof/>
          <w:color w:val="000000" w:themeColor="text1"/>
          <w:sz w:val="28"/>
          <w:szCs w:val="28"/>
        </w:rPr>
        <w:t xml:space="preserve"> </w:t>
      </w:r>
      <w:r w:rsidR="00DC2FC8" w:rsidRPr="008773B8">
        <w:rPr>
          <w:noProof/>
          <w:color w:val="000000" w:themeColor="text1"/>
          <w:sz w:val="28"/>
          <w:szCs w:val="28"/>
        </w:rPr>
        <w:t>нейрон (ознака x)</w:t>
      </w:r>
      <w:r w:rsidRPr="008773B8">
        <w:rPr>
          <w:noProof/>
          <w:color w:val="000000" w:themeColor="text1"/>
          <w:sz w:val="28"/>
          <w:szCs w:val="28"/>
        </w:rPr>
        <w:t>;</w:t>
      </w:r>
    </w:p>
    <w:p w14:paraId="7D36FDF9" w14:textId="3A45045D" w:rsidR="006A5064" w:rsidRPr="008773B8" w:rsidRDefault="006A5064" w:rsidP="008773B8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</w:t>
      </w:r>
      <w:r w:rsidR="00741FE4" w:rsidRPr="006A5064">
        <w:rPr>
          <w:noProof/>
          <w:color w:val="000000" w:themeColor="text1"/>
          <w:sz w:val="28"/>
          <w:szCs w:val="28"/>
        </w:rPr>
        <w:t>рихований шар 1</w:t>
      </w:r>
      <w:r w:rsidR="007D7A03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DC2FC8" w:rsidRPr="006A5064">
        <w:rPr>
          <w:noProof/>
          <w:color w:val="000000" w:themeColor="text1"/>
          <w:sz w:val="28"/>
          <w:szCs w:val="28"/>
        </w:rPr>
        <w:t>повнозв'язний, складається з 64</w:t>
      </w:r>
      <w:r w:rsidR="008773B8">
        <w:rPr>
          <w:noProof/>
          <w:color w:val="000000" w:themeColor="text1"/>
          <w:sz w:val="28"/>
          <w:szCs w:val="28"/>
        </w:rPr>
        <w:t xml:space="preserve"> </w:t>
      </w:r>
      <w:r w:rsidR="00DC2FC8" w:rsidRPr="008773B8">
        <w:rPr>
          <w:noProof/>
          <w:color w:val="000000" w:themeColor="text1"/>
          <w:sz w:val="28"/>
          <w:szCs w:val="28"/>
        </w:rPr>
        <w:t>нейронів</w:t>
      </w:r>
      <w:r w:rsidR="00E30033" w:rsidRPr="008773B8">
        <w:rPr>
          <w:noProof/>
          <w:color w:val="000000" w:themeColor="text1"/>
          <w:sz w:val="28"/>
          <w:szCs w:val="28"/>
          <w:lang w:val="en-US"/>
        </w:rPr>
        <w:t xml:space="preserve">. </w:t>
      </w:r>
      <w:r w:rsidR="00E30033" w:rsidRPr="008773B8">
        <w:rPr>
          <w:noProof/>
          <w:color w:val="000000" w:themeColor="text1"/>
          <w:sz w:val="28"/>
          <w:szCs w:val="28"/>
        </w:rPr>
        <w:t>Ф</w:t>
      </w:r>
      <w:r w:rsidR="00DC2FC8" w:rsidRPr="008773B8">
        <w:rPr>
          <w:noProof/>
          <w:color w:val="000000" w:themeColor="text1"/>
          <w:sz w:val="28"/>
          <w:szCs w:val="28"/>
        </w:rPr>
        <w:t>ункція активації</w:t>
      </w:r>
      <w:r w:rsidR="00CE52BE" w:rsidRPr="008773B8">
        <w:rPr>
          <w:noProof/>
          <w:color w:val="000000" w:themeColor="text1"/>
          <w:sz w:val="28"/>
          <w:szCs w:val="28"/>
        </w:rPr>
        <w:t xml:space="preserve"> -</w:t>
      </w:r>
      <w:r w:rsidR="00DC2FC8" w:rsidRPr="008773B8">
        <w:rPr>
          <w:noProof/>
          <w:color w:val="000000" w:themeColor="text1"/>
          <w:sz w:val="28"/>
          <w:szCs w:val="28"/>
        </w:rPr>
        <w:t xml:space="preserve"> ReLU (Rectified Linear Unit), що добре підходить для запобігання згасанню градієнта</w:t>
      </w:r>
      <w:r w:rsidRPr="008773B8">
        <w:rPr>
          <w:noProof/>
          <w:color w:val="000000" w:themeColor="text1"/>
          <w:sz w:val="28"/>
          <w:szCs w:val="28"/>
        </w:rPr>
        <w:t>;</w:t>
      </w:r>
    </w:p>
    <w:p w14:paraId="3ECACE5E" w14:textId="463252B9" w:rsidR="006A5064" w:rsidRDefault="006A5064" w:rsidP="006A5064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</w:t>
      </w:r>
      <w:r w:rsidR="00741FE4" w:rsidRPr="006A5064">
        <w:rPr>
          <w:noProof/>
          <w:color w:val="000000" w:themeColor="text1"/>
          <w:sz w:val="28"/>
          <w:szCs w:val="28"/>
        </w:rPr>
        <w:t>рихований шар 2</w:t>
      </w:r>
      <w:r w:rsidR="007D7A03">
        <w:rPr>
          <w:noProof/>
          <w:color w:val="000000" w:themeColor="text1"/>
          <w:sz w:val="28"/>
          <w:szCs w:val="28"/>
          <w:lang w:val="en-US"/>
        </w:rPr>
        <w:t xml:space="preserve"> - </w:t>
      </w:r>
      <w:r w:rsidR="00E30033">
        <w:rPr>
          <w:noProof/>
          <w:color w:val="000000" w:themeColor="text1"/>
          <w:sz w:val="28"/>
          <w:szCs w:val="28"/>
          <w:lang w:val="en-US"/>
        </w:rPr>
        <w:t>d</w:t>
      </w:r>
      <w:r w:rsidR="00566EEE" w:rsidRPr="006A5064">
        <w:rPr>
          <w:noProof/>
          <w:color w:val="000000" w:themeColor="text1"/>
          <w:sz w:val="28"/>
          <w:szCs w:val="28"/>
        </w:rPr>
        <w:t>ense, складається з 32 нейронів</w:t>
      </w:r>
      <w:r>
        <w:rPr>
          <w:noProof/>
          <w:color w:val="000000" w:themeColor="text1"/>
          <w:sz w:val="28"/>
          <w:szCs w:val="28"/>
        </w:rPr>
        <w:t>;</w:t>
      </w:r>
    </w:p>
    <w:p w14:paraId="59663E4A" w14:textId="6804D9B5" w:rsidR="00274D66" w:rsidRDefault="006A5064" w:rsidP="00274D66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в</w:t>
      </w:r>
      <w:r w:rsidR="00741FE4" w:rsidRPr="006A5064">
        <w:rPr>
          <w:noProof/>
          <w:color w:val="000000" w:themeColor="text1"/>
          <w:sz w:val="28"/>
          <w:szCs w:val="28"/>
        </w:rPr>
        <w:t>ихідний шар</w:t>
      </w:r>
      <w:r w:rsidR="00CE52BE">
        <w:rPr>
          <w:noProof/>
          <w:color w:val="000000" w:themeColor="text1"/>
          <w:sz w:val="28"/>
          <w:szCs w:val="28"/>
        </w:rPr>
        <w:t xml:space="preserve"> - </w:t>
      </w:r>
      <w:r w:rsidR="00E30033">
        <w:rPr>
          <w:noProof/>
          <w:color w:val="000000" w:themeColor="text1"/>
          <w:sz w:val="28"/>
          <w:szCs w:val="28"/>
          <w:lang w:val="en-US"/>
        </w:rPr>
        <w:t>d</w:t>
      </w:r>
      <w:r w:rsidR="00B73EC2" w:rsidRPr="006A5064">
        <w:rPr>
          <w:noProof/>
          <w:color w:val="000000" w:themeColor="text1"/>
          <w:sz w:val="28"/>
          <w:szCs w:val="28"/>
        </w:rPr>
        <w:t>ense, складається з 1 нейрона,</w:t>
      </w:r>
      <w:r w:rsidR="00E30033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B73EC2" w:rsidRPr="00E30033">
        <w:rPr>
          <w:noProof/>
          <w:color w:val="000000" w:themeColor="text1"/>
          <w:sz w:val="28"/>
          <w:szCs w:val="28"/>
        </w:rPr>
        <w:t xml:space="preserve">оскільки ми прогнозуємо одне числове значення. Функція активації </w:t>
      </w:r>
      <w:r w:rsidR="00510898">
        <w:rPr>
          <w:noProof/>
          <w:color w:val="000000" w:themeColor="text1"/>
          <w:sz w:val="28"/>
          <w:szCs w:val="28"/>
          <w:lang w:val="en-US"/>
        </w:rPr>
        <w:t>-</w:t>
      </w:r>
      <w:r w:rsidR="00B73EC2" w:rsidRPr="00E30033">
        <w:rPr>
          <w:noProof/>
          <w:color w:val="000000" w:themeColor="text1"/>
          <w:sz w:val="28"/>
          <w:szCs w:val="28"/>
        </w:rPr>
        <w:t xml:space="preserve"> лінійна (за замовчуванням)</w:t>
      </w:r>
      <w:r w:rsidR="00274D66">
        <w:rPr>
          <w:noProof/>
          <w:color w:val="000000" w:themeColor="text1"/>
          <w:sz w:val="28"/>
          <w:szCs w:val="28"/>
        </w:rPr>
        <w:t>;</w:t>
      </w:r>
    </w:p>
    <w:p w14:paraId="05FBE6A8" w14:textId="11A4CC3C" w:rsidR="00510898" w:rsidRPr="00510898" w:rsidRDefault="00274D66" w:rsidP="00510898">
      <w:pPr>
        <w:pStyle w:val="ac"/>
        <w:numPr>
          <w:ilvl w:val="0"/>
          <w:numId w:val="6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функція активації </w:t>
      </w:r>
      <w:r w:rsidR="00510898">
        <w:rPr>
          <w:noProof/>
          <w:color w:val="000000" w:themeColor="text1"/>
          <w:sz w:val="28"/>
          <w:szCs w:val="28"/>
          <w:lang w:val="en-US"/>
        </w:rPr>
        <w:t>-</w:t>
      </w:r>
      <w:r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t>ReLU</w:t>
      </w:r>
      <w:r w:rsidR="00491A59">
        <w:rPr>
          <w:noProof/>
          <w:color w:val="000000" w:themeColor="text1"/>
          <w:sz w:val="28"/>
          <w:szCs w:val="28"/>
          <w:lang w:val="en-US"/>
        </w:rPr>
        <w:t>.</w:t>
      </w:r>
    </w:p>
    <w:p w14:paraId="239C9A28" w14:textId="77777777" w:rsidR="00510898" w:rsidRDefault="00510898" w:rsidP="00510898">
      <w:pPr>
        <w:rPr>
          <w:noProof/>
          <w:color w:val="000000" w:themeColor="text1"/>
          <w:sz w:val="28"/>
          <w:szCs w:val="28"/>
          <w:lang w:val="en-US"/>
        </w:rPr>
      </w:pPr>
    </w:p>
    <w:p w14:paraId="47AA96CE" w14:textId="77777777" w:rsidR="00510898" w:rsidRDefault="00741FE4" w:rsidP="00510898">
      <w:pPr>
        <w:rPr>
          <w:noProof/>
          <w:color w:val="000000" w:themeColor="text1"/>
          <w:sz w:val="28"/>
          <w:szCs w:val="28"/>
          <w:lang w:val="en-US"/>
        </w:rPr>
      </w:pPr>
      <w:r w:rsidRPr="00510898">
        <w:rPr>
          <w:noProof/>
          <w:color w:val="000000" w:themeColor="text1"/>
          <w:sz w:val="28"/>
          <w:szCs w:val="28"/>
        </w:rPr>
        <w:t>Параметри компіляції та навчання:</w:t>
      </w:r>
    </w:p>
    <w:p w14:paraId="4B3BCD7C" w14:textId="4CC96B0B" w:rsidR="00510898" w:rsidRPr="00510898" w:rsidRDefault="006A5064" w:rsidP="00510898">
      <w:pPr>
        <w:pStyle w:val="ac"/>
        <w:numPr>
          <w:ilvl w:val="0"/>
          <w:numId w:val="65"/>
        </w:numPr>
        <w:rPr>
          <w:noProof/>
          <w:color w:val="000000" w:themeColor="text1"/>
          <w:sz w:val="28"/>
          <w:szCs w:val="28"/>
        </w:rPr>
      </w:pPr>
      <w:r w:rsidRPr="00510898">
        <w:rPr>
          <w:noProof/>
          <w:color w:val="000000" w:themeColor="text1"/>
          <w:sz w:val="28"/>
          <w:szCs w:val="28"/>
        </w:rPr>
        <w:t>о</w:t>
      </w:r>
      <w:r w:rsidR="00741FE4" w:rsidRPr="00510898">
        <w:rPr>
          <w:noProof/>
          <w:color w:val="000000" w:themeColor="text1"/>
          <w:sz w:val="28"/>
          <w:szCs w:val="28"/>
        </w:rPr>
        <w:t>птимізатор</w:t>
      </w:r>
      <w:r w:rsidR="00510898">
        <w:rPr>
          <w:noProof/>
          <w:color w:val="000000" w:themeColor="text1"/>
          <w:sz w:val="28"/>
          <w:szCs w:val="28"/>
          <w:lang w:val="en-US"/>
        </w:rPr>
        <w:t xml:space="preserve"> -</w:t>
      </w:r>
      <w:r w:rsidR="00741FE4" w:rsidRPr="00510898">
        <w:rPr>
          <w:noProof/>
          <w:color w:val="000000" w:themeColor="text1"/>
          <w:sz w:val="28"/>
          <w:szCs w:val="28"/>
        </w:rPr>
        <w:t xml:space="preserve"> </w:t>
      </w:r>
      <w:r w:rsidR="00B73EC2" w:rsidRPr="00510898">
        <w:rPr>
          <w:noProof/>
          <w:color w:val="000000" w:themeColor="text1"/>
          <w:sz w:val="28"/>
          <w:szCs w:val="28"/>
        </w:rPr>
        <w:t xml:space="preserve">Adam (Adaptive Moment Estimation) </w:t>
      </w:r>
      <w:r w:rsidR="00510898">
        <w:rPr>
          <w:noProof/>
          <w:color w:val="000000" w:themeColor="text1"/>
          <w:sz w:val="28"/>
          <w:szCs w:val="28"/>
          <w:lang w:val="en-US"/>
        </w:rPr>
        <w:t>-</w:t>
      </w:r>
      <w:r w:rsidR="00B73EC2" w:rsidRPr="00510898">
        <w:rPr>
          <w:noProof/>
          <w:color w:val="000000" w:themeColor="text1"/>
          <w:sz w:val="28"/>
          <w:szCs w:val="28"/>
        </w:rPr>
        <w:t xml:space="preserve"> ефективний алгоритм оптимізації, який адаптує швидкість навчання</w:t>
      </w:r>
      <w:r w:rsidRPr="00510898">
        <w:rPr>
          <w:noProof/>
          <w:color w:val="000000" w:themeColor="text1"/>
          <w:sz w:val="28"/>
          <w:szCs w:val="28"/>
        </w:rPr>
        <w:t>;</w:t>
      </w:r>
    </w:p>
    <w:p w14:paraId="69830980" w14:textId="5AEF3E4A" w:rsidR="00510898" w:rsidRPr="00510898" w:rsidRDefault="006A5064" w:rsidP="00510898">
      <w:pPr>
        <w:pStyle w:val="ac"/>
        <w:numPr>
          <w:ilvl w:val="0"/>
          <w:numId w:val="65"/>
        </w:numPr>
        <w:rPr>
          <w:noProof/>
          <w:color w:val="000000" w:themeColor="text1"/>
          <w:sz w:val="28"/>
          <w:szCs w:val="28"/>
        </w:rPr>
      </w:pPr>
      <w:r w:rsidRPr="00510898">
        <w:rPr>
          <w:noProof/>
          <w:color w:val="000000" w:themeColor="text1"/>
          <w:sz w:val="28"/>
          <w:szCs w:val="28"/>
        </w:rPr>
        <w:t>ф</w:t>
      </w:r>
      <w:r w:rsidR="00741FE4" w:rsidRPr="00510898">
        <w:rPr>
          <w:noProof/>
          <w:color w:val="000000" w:themeColor="text1"/>
          <w:sz w:val="28"/>
          <w:szCs w:val="28"/>
        </w:rPr>
        <w:t xml:space="preserve">ункція втрат </w:t>
      </w:r>
      <w:r w:rsidR="003D6E8D">
        <w:rPr>
          <w:noProof/>
          <w:color w:val="000000" w:themeColor="text1"/>
          <w:sz w:val="28"/>
          <w:szCs w:val="28"/>
          <w:lang w:val="en-US"/>
        </w:rPr>
        <w:t>-</w:t>
      </w:r>
      <w:r w:rsidR="00741FE4" w:rsidRPr="00510898">
        <w:rPr>
          <w:noProof/>
          <w:color w:val="000000" w:themeColor="text1"/>
          <w:sz w:val="28"/>
          <w:szCs w:val="28"/>
        </w:rPr>
        <w:t xml:space="preserve"> </w:t>
      </w:r>
      <w:r w:rsidR="00E46481" w:rsidRPr="00510898">
        <w:rPr>
          <w:noProof/>
          <w:color w:val="000000" w:themeColor="text1"/>
          <w:sz w:val="28"/>
          <w:szCs w:val="28"/>
        </w:rPr>
        <w:t xml:space="preserve">Mean Squared Error (середньоквадратична помилка) </w:t>
      </w:r>
      <w:r w:rsidR="003D6E8D">
        <w:rPr>
          <w:noProof/>
          <w:color w:val="000000" w:themeColor="text1"/>
          <w:sz w:val="28"/>
          <w:szCs w:val="28"/>
          <w:lang w:val="en-US"/>
        </w:rPr>
        <w:t>-</w:t>
      </w:r>
      <w:r w:rsidR="00E46481" w:rsidRPr="00510898">
        <w:rPr>
          <w:noProof/>
          <w:color w:val="000000" w:themeColor="text1"/>
          <w:sz w:val="28"/>
          <w:szCs w:val="28"/>
        </w:rPr>
        <w:t xml:space="preserve"> стандартна метрика для задач регресії, яка вимірює середню квадратну різницю між реальними та прогнозованими значеннями</w:t>
      </w:r>
      <w:r w:rsidRPr="00510898">
        <w:rPr>
          <w:noProof/>
          <w:color w:val="000000" w:themeColor="text1"/>
          <w:sz w:val="28"/>
          <w:szCs w:val="28"/>
        </w:rPr>
        <w:t>;</w:t>
      </w:r>
    </w:p>
    <w:p w14:paraId="005CAF45" w14:textId="08579062" w:rsidR="00DF4B2F" w:rsidRPr="00E35D0C" w:rsidRDefault="006A5064" w:rsidP="000E4062">
      <w:pPr>
        <w:pStyle w:val="ac"/>
        <w:numPr>
          <w:ilvl w:val="0"/>
          <w:numId w:val="65"/>
        </w:numPr>
        <w:rPr>
          <w:noProof/>
          <w:color w:val="000000" w:themeColor="text1"/>
          <w:sz w:val="28"/>
          <w:szCs w:val="28"/>
        </w:rPr>
        <w:sectPr w:rsidR="00DF4B2F" w:rsidRPr="00E35D0C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510898">
        <w:rPr>
          <w:noProof/>
          <w:color w:val="000000" w:themeColor="text1"/>
          <w:sz w:val="28"/>
          <w:szCs w:val="28"/>
        </w:rPr>
        <w:t>к</w:t>
      </w:r>
      <w:r w:rsidR="00741FE4" w:rsidRPr="00510898">
        <w:rPr>
          <w:noProof/>
          <w:color w:val="000000" w:themeColor="text1"/>
          <w:sz w:val="28"/>
          <w:szCs w:val="28"/>
        </w:rPr>
        <w:t>ількість епох навчання</w:t>
      </w:r>
      <w:r w:rsidR="00AA3FAA">
        <w:rPr>
          <w:noProof/>
          <w:color w:val="000000" w:themeColor="text1"/>
          <w:sz w:val="28"/>
          <w:szCs w:val="28"/>
        </w:rPr>
        <w:t xml:space="preserve"> - </w:t>
      </w:r>
      <w:r w:rsidR="00741FE4" w:rsidRPr="00510898">
        <w:rPr>
          <w:noProof/>
          <w:color w:val="000000" w:themeColor="text1"/>
          <w:sz w:val="28"/>
          <w:szCs w:val="28"/>
        </w:rPr>
        <w:t>100.</w:t>
      </w:r>
    </w:p>
    <w:p w14:paraId="346ED12D" w14:textId="7EBC8ABB" w:rsidR="00EC0697" w:rsidRDefault="00F267B9" w:rsidP="00DF4B2F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4. </w:t>
      </w:r>
      <w:r w:rsidR="008105F4">
        <w:rPr>
          <w:noProof/>
          <w:color w:val="000000" w:themeColor="text1"/>
          <w:sz w:val="28"/>
          <w:szCs w:val="28"/>
        </w:rPr>
        <w:t>ВІЗУАЛІЗАЦІЯ ТОЧОК ВХІДНИХ ДАНИХ ТА ГРАФІКУ ЦІЛЬОВОЇ ФУНКЦІЇ</w:t>
      </w:r>
    </w:p>
    <w:p w14:paraId="45928635" w14:textId="77777777" w:rsidR="00F96DC6" w:rsidRPr="00F96DC6" w:rsidRDefault="00F96DC6" w:rsidP="00F96DC6">
      <w:pPr>
        <w:rPr>
          <w:noProof/>
          <w:color w:val="000000" w:themeColor="text1"/>
          <w:sz w:val="28"/>
          <w:szCs w:val="28"/>
          <w:lang w:val="en-US"/>
        </w:rPr>
      </w:pPr>
    </w:p>
    <w:p w14:paraId="454E8A0F" w14:textId="32899A65" w:rsidR="00FB2A8E" w:rsidRDefault="001D0E05" w:rsidP="00FB2A8E">
      <w:pPr>
        <w:jc w:val="both"/>
        <w:rPr>
          <w:noProof/>
          <w:color w:val="000000" w:themeColor="text1"/>
          <w:sz w:val="28"/>
          <w:szCs w:val="28"/>
        </w:rPr>
      </w:pPr>
      <w:r w:rsidRPr="001D0E05">
        <w:rPr>
          <w:noProof/>
          <w:color w:val="000000" w:themeColor="text1"/>
          <w:sz w:val="28"/>
          <w:szCs w:val="28"/>
        </w:rPr>
        <w:t xml:space="preserve">Програмно було згенеровано набір зі 100 точок у діапазоні </w:t>
      </w:r>
      <w:r w:rsidRPr="00FB2A8E">
        <w:rPr>
          <w:b/>
          <w:bCs/>
          <w:i/>
          <w:iCs/>
          <w:noProof/>
          <w:color w:val="000000" w:themeColor="text1"/>
          <w:sz w:val="28"/>
          <w:szCs w:val="28"/>
        </w:rPr>
        <w:t>x</w:t>
      </w:r>
      <w:r w:rsidRPr="001D0E05">
        <w:rPr>
          <w:noProof/>
          <w:color w:val="000000" w:themeColor="text1"/>
          <w:sz w:val="28"/>
          <w:szCs w:val="28"/>
        </w:rPr>
        <w:t xml:space="preserve"> від -5 до 5. До значень </w:t>
      </w:r>
      <w:r w:rsidRPr="00FB2A8E">
        <w:rPr>
          <w:b/>
          <w:bCs/>
          <w:i/>
          <w:iCs/>
          <w:noProof/>
          <w:color w:val="000000" w:themeColor="text1"/>
          <w:sz w:val="28"/>
          <w:szCs w:val="28"/>
        </w:rPr>
        <w:t>y</w:t>
      </w:r>
      <w:r w:rsidRPr="001D0E05">
        <w:rPr>
          <w:noProof/>
          <w:color w:val="000000" w:themeColor="text1"/>
          <w:sz w:val="28"/>
          <w:szCs w:val="28"/>
        </w:rPr>
        <w:t xml:space="preserve"> було додано випадковий гаусівський шум для імітації реальних даних. Набір було розділено на навчальну (80%) та тестову (20%) вибірки.</w:t>
      </w:r>
      <w:r w:rsidR="00FB2A8E">
        <w:rPr>
          <w:noProof/>
          <w:color w:val="000000" w:themeColor="text1"/>
          <w:sz w:val="28"/>
          <w:szCs w:val="28"/>
        </w:rPr>
        <w:t xml:space="preserve"> Після запуску, програма побудувала </w:t>
      </w:r>
      <w:r w:rsidR="00FB2A8E" w:rsidRPr="000C735C">
        <w:rPr>
          <w:noProof/>
          <w:color w:val="000000" w:themeColor="text1"/>
          <w:sz w:val="28"/>
          <w:szCs w:val="28"/>
        </w:rPr>
        <w:t>графік</w:t>
      </w:r>
      <w:r w:rsidR="00FB2A8E">
        <w:rPr>
          <w:noProof/>
          <w:color w:val="000000" w:themeColor="text1"/>
          <w:sz w:val="28"/>
          <w:szCs w:val="28"/>
        </w:rPr>
        <w:t>и</w:t>
      </w:r>
      <w:r w:rsidR="00FB2A8E" w:rsidRPr="000C735C">
        <w:rPr>
          <w:noProof/>
          <w:color w:val="000000" w:themeColor="text1"/>
          <w:sz w:val="28"/>
          <w:szCs w:val="28"/>
        </w:rPr>
        <w:t xml:space="preserve">, </w:t>
      </w:r>
      <w:r w:rsidR="00FB2A8E">
        <w:rPr>
          <w:noProof/>
          <w:color w:val="000000" w:themeColor="text1"/>
          <w:sz w:val="28"/>
          <w:szCs w:val="28"/>
        </w:rPr>
        <w:t xml:space="preserve">на яких </w:t>
      </w:r>
      <w:r w:rsidR="00FB2A8E" w:rsidRPr="000C735C">
        <w:rPr>
          <w:noProof/>
          <w:color w:val="000000" w:themeColor="text1"/>
          <w:sz w:val="28"/>
          <w:szCs w:val="28"/>
        </w:rPr>
        <w:t>показано:</w:t>
      </w:r>
    </w:p>
    <w:p w14:paraId="71134507" w14:textId="77777777" w:rsidR="00FB2A8E" w:rsidRPr="00301686" w:rsidRDefault="00FB2A8E" w:rsidP="00FB2A8E">
      <w:pPr>
        <w:pStyle w:val="ac"/>
        <w:numPr>
          <w:ilvl w:val="0"/>
          <w:numId w:val="66"/>
        </w:numPr>
        <w:jc w:val="both"/>
        <w:rPr>
          <w:noProof/>
          <w:color w:val="000000" w:themeColor="text1"/>
          <w:sz w:val="28"/>
          <w:szCs w:val="28"/>
        </w:rPr>
      </w:pPr>
      <w:r w:rsidRPr="00301686">
        <w:rPr>
          <w:noProof/>
          <w:color w:val="000000" w:themeColor="text1"/>
          <w:sz w:val="28"/>
          <w:szCs w:val="28"/>
        </w:rPr>
        <w:t>синю лінію - оригінальна цільова функція без шуму;</w:t>
      </w:r>
    </w:p>
    <w:p w14:paraId="0B4C06BF" w14:textId="77777777" w:rsidR="00FB2A8E" w:rsidRPr="00301686" w:rsidRDefault="00FB2A8E" w:rsidP="00FB2A8E">
      <w:pPr>
        <w:pStyle w:val="ac"/>
        <w:numPr>
          <w:ilvl w:val="0"/>
          <w:numId w:val="66"/>
        </w:numPr>
        <w:jc w:val="both"/>
        <w:rPr>
          <w:noProof/>
          <w:color w:val="000000" w:themeColor="text1"/>
          <w:sz w:val="28"/>
          <w:szCs w:val="28"/>
        </w:rPr>
      </w:pPr>
      <w:r w:rsidRPr="00301686">
        <w:rPr>
          <w:noProof/>
          <w:color w:val="000000" w:themeColor="text1"/>
          <w:sz w:val="28"/>
          <w:szCs w:val="28"/>
        </w:rPr>
        <w:t xml:space="preserve">сині точки - </w:t>
      </w:r>
      <w:r>
        <w:rPr>
          <w:noProof/>
          <w:color w:val="000000" w:themeColor="text1"/>
          <w:sz w:val="28"/>
          <w:szCs w:val="28"/>
        </w:rPr>
        <w:t>н</w:t>
      </w:r>
      <w:r w:rsidRPr="00301686">
        <w:rPr>
          <w:noProof/>
          <w:color w:val="000000" w:themeColor="text1"/>
          <w:sz w:val="28"/>
          <w:szCs w:val="28"/>
        </w:rPr>
        <w:t>авчальні дані (з шумом);</w:t>
      </w:r>
    </w:p>
    <w:p w14:paraId="7EAB81C2" w14:textId="77777777" w:rsidR="00FB2A8E" w:rsidRPr="00301686" w:rsidRDefault="00FB2A8E" w:rsidP="00FB2A8E">
      <w:pPr>
        <w:pStyle w:val="ac"/>
        <w:numPr>
          <w:ilvl w:val="0"/>
          <w:numId w:val="66"/>
        </w:numPr>
        <w:jc w:val="both"/>
        <w:rPr>
          <w:noProof/>
          <w:color w:val="000000" w:themeColor="text1"/>
          <w:sz w:val="28"/>
          <w:szCs w:val="28"/>
        </w:rPr>
      </w:pPr>
      <w:r w:rsidRPr="00301686">
        <w:rPr>
          <w:noProof/>
          <w:color w:val="000000" w:themeColor="text1"/>
          <w:sz w:val="28"/>
          <w:szCs w:val="28"/>
        </w:rPr>
        <w:t xml:space="preserve">зелені точки - </w:t>
      </w:r>
      <w:r>
        <w:rPr>
          <w:noProof/>
          <w:color w:val="000000" w:themeColor="text1"/>
          <w:sz w:val="28"/>
          <w:szCs w:val="28"/>
        </w:rPr>
        <w:t>т</w:t>
      </w:r>
      <w:r w:rsidRPr="00301686">
        <w:rPr>
          <w:noProof/>
          <w:color w:val="000000" w:themeColor="text1"/>
          <w:sz w:val="28"/>
          <w:szCs w:val="28"/>
        </w:rPr>
        <w:t>естові дані (з шумом);</w:t>
      </w:r>
    </w:p>
    <w:p w14:paraId="149DEE68" w14:textId="0CC09F83" w:rsidR="00FB2A8E" w:rsidRPr="007B2798" w:rsidRDefault="00FB2A8E" w:rsidP="00FB2A8E">
      <w:pPr>
        <w:pStyle w:val="ac"/>
        <w:numPr>
          <w:ilvl w:val="0"/>
          <w:numId w:val="66"/>
        </w:numPr>
        <w:jc w:val="both"/>
        <w:rPr>
          <w:noProof/>
          <w:color w:val="000000" w:themeColor="text1"/>
          <w:sz w:val="28"/>
          <w:szCs w:val="28"/>
        </w:rPr>
      </w:pPr>
      <w:r w:rsidRPr="00301686">
        <w:rPr>
          <w:noProof/>
          <w:color w:val="000000" w:themeColor="text1"/>
          <w:sz w:val="28"/>
          <w:szCs w:val="28"/>
        </w:rPr>
        <w:t xml:space="preserve">червоні хрестики - </w:t>
      </w:r>
      <w:r>
        <w:rPr>
          <w:noProof/>
          <w:color w:val="000000" w:themeColor="text1"/>
          <w:sz w:val="28"/>
          <w:szCs w:val="28"/>
        </w:rPr>
        <w:t>р</w:t>
      </w:r>
      <w:r w:rsidRPr="00301686">
        <w:rPr>
          <w:noProof/>
          <w:color w:val="000000" w:themeColor="text1"/>
          <w:sz w:val="28"/>
          <w:szCs w:val="28"/>
        </w:rPr>
        <w:t>езультати прогнозу нейромережі на тестових даних</w:t>
      </w:r>
      <w:r w:rsidR="007B2798">
        <w:rPr>
          <w:noProof/>
          <w:color w:val="000000" w:themeColor="text1"/>
          <w:sz w:val="28"/>
          <w:szCs w:val="28"/>
          <w:lang w:val="en-US"/>
        </w:rPr>
        <w:t>;</w:t>
      </w:r>
    </w:p>
    <w:p w14:paraId="1C56D27D" w14:textId="03399908" w:rsidR="007B2798" w:rsidRPr="00F21FB0" w:rsidRDefault="007B2798" w:rsidP="00FB2A8E">
      <w:pPr>
        <w:pStyle w:val="ac"/>
        <w:numPr>
          <w:ilvl w:val="0"/>
          <w:numId w:val="66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історію навчання.</w:t>
      </w:r>
    </w:p>
    <w:p w14:paraId="0488E2F2" w14:textId="77777777" w:rsidR="000C735C" w:rsidRDefault="000C735C" w:rsidP="000E4062">
      <w:pPr>
        <w:rPr>
          <w:noProof/>
          <w:color w:val="000000" w:themeColor="text1"/>
          <w:sz w:val="28"/>
          <w:szCs w:val="28"/>
        </w:rPr>
      </w:pPr>
    </w:p>
    <w:p w14:paraId="2EE04BF4" w14:textId="3E94F2B6" w:rsidR="00CC2EF3" w:rsidRDefault="0025381E" w:rsidP="000E4062">
      <w:pPr>
        <w:rPr>
          <w:noProof/>
          <w:color w:val="000000" w:themeColor="text1"/>
          <w:sz w:val="28"/>
          <w:szCs w:val="28"/>
        </w:rPr>
      </w:pPr>
      <w:r w:rsidRPr="0025381E">
        <w:rPr>
          <w:noProof/>
          <w:color w:val="000000" w:themeColor="text1"/>
          <w:sz w:val="28"/>
          <w:szCs w:val="28"/>
        </w:rPr>
        <w:drawing>
          <wp:inline distT="0" distB="0" distL="0" distR="0" wp14:anchorId="73300010" wp14:editId="0BBF43B5">
            <wp:extent cx="5760000" cy="3360000"/>
            <wp:effectExtent l="19050" t="19050" r="12700" b="12065"/>
            <wp:docPr id="169338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876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E3CEC" w14:textId="77777777" w:rsidR="00CC2EF3" w:rsidRPr="00CC2EF3" w:rsidRDefault="00CC2EF3" w:rsidP="000E4062">
      <w:pPr>
        <w:rPr>
          <w:noProof/>
          <w:color w:val="000000" w:themeColor="text1"/>
          <w:sz w:val="28"/>
          <w:szCs w:val="28"/>
        </w:rPr>
      </w:pPr>
    </w:p>
    <w:p w14:paraId="24F0A4B6" w14:textId="77777777" w:rsidR="00816D7C" w:rsidRDefault="0025381E" w:rsidP="000E4062">
      <w:pPr>
        <w:rPr>
          <w:noProof/>
          <w:color w:val="000000" w:themeColor="text1"/>
          <w:sz w:val="28"/>
          <w:szCs w:val="28"/>
        </w:rPr>
      </w:pPr>
      <w:r w:rsidRPr="0025381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2147DE" wp14:editId="4EA6F267">
            <wp:extent cx="5760000" cy="3360000"/>
            <wp:effectExtent l="19050" t="19050" r="12700" b="12065"/>
            <wp:docPr id="196500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913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0DE1BA" w14:textId="705C6DE4" w:rsidR="00207BA6" w:rsidRDefault="00CA2039" w:rsidP="000E4062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br/>
      </w:r>
      <w:r w:rsidR="007B2798" w:rsidRPr="007B2798">
        <w:rPr>
          <w:noProof/>
          <w:color w:val="000000" w:themeColor="text1"/>
          <w:sz w:val="28"/>
          <w:szCs w:val="28"/>
        </w:rPr>
        <w:drawing>
          <wp:inline distT="0" distB="0" distL="0" distR="0" wp14:anchorId="79A856F7" wp14:editId="39A5FD7B">
            <wp:extent cx="5759584" cy="2399826"/>
            <wp:effectExtent l="19050" t="19050" r="12700" b="19685"/>
            <wp:docPr id="76526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5125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84" cy="2399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8D8FBB" w14:textId="77777777" w:rsidR="00B62198" w:rsidRDefault="00B62198" w:rsidP="000E4062">
      <w:pPr>
        <w:rPr>
          <w:noProof/>
          <w:color w:val="000000" w:themeColor="text1"/>
          <w:sz w:val="28"/>
          <w:szCs w:val="28"/>
        </w:rPr>
        <w:sectPr w:rsidR="00B62198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76177935" w14:textId="77777777" w:rsidR="00EB66C9" w:rsidRDefault="00835848" w:rsidP="00D47037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5. </w:t>
      </w:r>
      <w:r w:rsidR="002571EE">
        <w:rPr>
          <w:noProof/>
          <w:color w:val="000000" w:themeColor="text1"/>
          <w:sz w:val="28"/>
          <w:szCs w:val="28"/>
        </w:rPr>
        <w:t xml:space="preserve">РЕЗУЛЬТАТИ МОДЕЛЮВАННЯ ЗАВДАННЯ </w:t>
      </w:r>
    </w:p>
    <w:p w14:paraId="3F3B4724" w14:textId="7D991DC1" w:rsidR="00835848" w:rsidRDefault="00A4203F" w:rsidP="00D47037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(ОЦІНКА ЯКОСТІ МОДЕЛІ)</w:t>
      </w:r>
    </w:p>
    <w:p w14:paraId="658E4C50" w14:textId="77777777" w:rsidR="00EB35DE" w:rsidRDefault="00EB35DE" w:rsidP="000E4062">
      <w:pPr>
        <w:rPr>
          <w:noProof/>
          <w:color w:val="000000" w:themeColor="text1"/>
          <w:sz w:val="28"/>
          <w:szCs w:val="28"/>
        </w:rPr>
      </w:pPr>
    </w:p>
    <w:p w14:paraId="6998C106" w14:textId="6C80EBB5" w:rsidR="00371FB4" w:rsidRPr="00371FB4" w:rsidRDefault="00371FB4" w:rsidP="00896AE2">
      <w:pPr>
        <w:jc w:val="both"/>
        <w:rPr>
          <w:noProof/>
          <w:color w:val="000000" w:themeColor="text1"/>
          <w:sz w:val="28"/>
          <w:szCs w:val="28"/>
        </w:rPr>
      </w:pPr>
      <w:r w:rsidRPr="00371FB4">
        <w:rPr>
          <w:noProof/>
          <w:color w:val="000000" w:themeColor="text1"/>
          <w:sz w:val="28"/>
          <w:szCs w:val="28"/>
        </w:rPr>
        <w:t>Якість регресії було оцінено за допомогою коефіцієнта детермінації R²</w:t>
      </w:r>
      <w:r w:rsidR="00A63A81">
        <w:rPr>
          <w:noProof/>
          <w:color w:val="000000" w:themeColor="text1"/>
          <w:sz w:val="28"/>
          <w:szCs w:val="28"/>
        </w:rPr>
        <w:t xml:space="preserve"> і </w:t>
      </w:r>
      <w:r w:rsidR="00517E11">
        <w:rPr>
          <w:noProof/>
          <w:color w:val="000000" w:themeColor="text1"/>
          <w:sz w:val="28"/>
          <w:szCs w:val="28"/>
        </w:rPr>
        <w:t xml:space="preserve">на тестовій вибірці </w:t>
      </w:r>
      <w:r w:rsidR="00A63A81">
        <w:rPr>
          <w:noProof/>
          <w:color w:val="000000" w:themeColor="text1"/>
          <w:sz w:val="28"/>
          <w:szCs w:val="28"/>
        </w:rPr>
        <w:t>склало</w:t>
      </w:r>
      <w:r w:rsidRPr="00371FB4">
        <w:rPr>
          <w:noProof/>
          <w:color w:val="000000" w:themeColor="text1"/>
          <w:sz w:val="28"/>
          <w:szCs w:val="28"/>
        </w:rPr>
        <w:t xml:space="preserve"> </w:t>
      </w:r>
      <w:r w:rsidR="00C179B7" w:rsidRPr="00C179B7">
        <w:rPr>
          <w:noProof/>
          <w:color w:val="000000" w:themeColor="text1"/>
          <w:sz w:val="28"/>
          <w:szCs w:val="28"/>
        </w:rPr>
        <w:t>0.8151</w:t>
      </w:r>
    </w:p>
    <w:p w14:paraId="453B0198" w14:textId="77777777" w:rsidR="007B1BA8" w:rsidRDefault="007B1BA8" w:rsidP="00896AE2">
      <w:pPr>
        <w:jc w:val="both"/>
        <w:rPr>
          <w:noProof/>
          <w:color w:val="000000" w:themeColor="text1"/>
          <w:sz w:val="28"/>
          <w:szCs w:val="28"/>
        </w:rPr>
      </w:pPr>
    </w:p>
    <w:p w14:paraId="2431F8E5" w14:textId="54B9EBBC" w:rsidR="00371FB4" w:rsidRPr="00371FB4" w:rsidRDefault="00371FB4" w:rsidP="00896AE2">
      <w:pPr>
        <w:jc w:val="both"/>
        <w:rPr>
          <w:noProof/>
          <w:color w:val="000000" w:themeColor="text1"/>
          <w:sz w:val="28"/>
          <w:szCs w:val="28"/>
        </w:rPr>
      </w:pPr>
      <w:r w:rsidRPr="00371FB4">
        <w:rPr>
          <w:noProof/>
          <w:color w:val="000000" w:themeColor="text1"/>
          <w:sz w:val="28"/>
          <w:szCs w:val="28"/>
        </w:rPr>
        <w:t xml:space="preserve">Значення R², близьке до одиниці, </w:t>
      </w:r>
      <w:r w:rsidR="00B61422">
        <w:rPr>
          <w:noProof/>
          <w:color w:val="000000" w:themeColor="text1"/>
          <w:sz w:val="28"/>
          <w:szCs w:val="28"/>
        </w:rPr>
        <w:t xml:space="preserve">і </w:t>
      </w:r>
      <w:r w:rsidRPr="00371FB4">
        <w:rPr>
          <w:noProof/>
          <w:color w:val="000000" w:themeColor="text1"/>
          <w:sz w:val="28"/>
          <w:szCs w:val="28"/>
        </w:rPr>
        <w:t xml:space="preserve">свідчить про те, що модель дуже точно апроксимувала функцію і пояснює понад </w:t>
      </w:r>
      <w:r w:rsidR="00693273">
        <w:rPr>
          <w:noProof/>
          <w:color w:val="000000" w:themeColor="text1"/>
          <w:sz w:val="28"/>
          <w:szCs w:val="28"/>
        </w:rPr>
        <w:t>80</w:t>
      </w:r>
      <w:r w:rsidRPr="00371FB4">
        <w:rPr>
          <w:noProof/>
          <w:color w:val="000000" w:themeColor="text1"/>
          <w:sz w:val="28"/>
          <w:szCs w:val="28"/>
        </w:rPr>
        <w:t>% варіації даних.</w:t>
      </w:r>
      <w:r w:rsidR="00AB39B3">
        <w:rPr>
          <w:noProof/>
          <w:color w:val="000000" w:themeColor="text1"/>
          <w:sz w:val="28"/>
          <w:szCs w:val="28"/>
        </w:rPr>
        <w:t xml:space="preserve"> </w:t>
      </w:r>
      <w:r w:rsidRPr="00371FB4">
        <w:rPr>
          <w:noProof/>
          <w:color w:val="000000" w:themeColor="text1"/>
          <w:sz w:val="28"/>
          <w:szCs w:val="28"/>
        </w:rPr>
        <w:t>Це вказує на високу якість побудованої регресійної моделі.</w:t>
      </w:r>
    </w:p>
    <w:p w14:paraId="054C6FA7" w14:textId="77777777" w:rsidR="00EB35DE" w:rsidRDefault="00EB35DE" w:rsidP="000E4062">
      <w:pPr>
        <w:rPr>
          <w:noProof/>
          <w:color w:val="000000" w:themeColor="text1"/>
          <w:sz w:val="28"/>
          <w:szCs w:val="28"/>
        </w:rPr>
      </w:pPr>
    </w:p>
    <w:p w14:paraId="78F6D2F8" w14:textId="3537EDD2" w:rsidR="00A4203F" w:rsidRDefault="000437EC" w:rsidP="00A24516">
      <w:pPr>
        <w:spacing w:line="276" w:lineRule="auto"/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6. ЕКРАННІ ФОРМИ З РЕЗУЛЬТАТАМИ РОБОТИ</w:t>
      </w:r>
    </w:p>
    <w:p w14:paraId="3B061C33" w14:textId="7474A4D2" w:rsidR="0083596A" w:rsidRDefault="0083596A" w:rsidP="0083596A">
      <w:pPr>
        <w:spacing w:line="276" w:lineRule="auto"/>
        <w:rPr>
          <w:noProof/>
          <w:color w:val="000000" w:themeColor="text1"/>
          <w:sz w:val="28"/>
          <w:szCs w:val="28"/>
          <w:lang w:val="en-US"/>
        </w:rPr>
      </w:pPr>
      <w:r w:rsidRPr="0083596A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2B1646" wp14:editId="5CB379E7">
            <wp:extent cx="5760000" cy="2965638"/>
            <wp:effectExtent l="0" t="0" r="0" b="6350"/>
            <wp:docPr id="13507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875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C5E" w14:textId="2DA78619" w:rsidR="0083596A" w:rsidRPr="0083596A" w:rsidRDefault="0083596A" w:rsidP="000E4062">
      <w:pPr>
        <w:rPr>
          <w:noProof/>
          <w:color w:val="000000" w:themeColor="text1"/>
          <w:sz w:val="28"/>
          <w:szCs w:val="28"/>
          <w:lang w:val="en-US"/>
        </w:rPr>
      </w:pPr>
      <w:r w:rsidRPr="0083596A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D046B3" wp14:editId="12EE5805">
            <wp:extent cx="5760000" cy="2965544"/>
            <wp:effectExtent l="0" t="0" r="0" b="6350"/>
            <wp:docPr id="1441085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5148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518" w14:textId="77777777" w:rsidR="00C458BB" w:rsidRDefault="00C458BB" w:rsidP="000E4062">
      <w:pPr>
        <w:rPr>
          <w:noProof/>
          <w:color w:val="000000" w:themeColor="text1"/>
          <w:sz w:val="28"/>
          <w:szCs w:val="28"/>
        </w:rPr>
        <w:sectPr w:rsidR="00C458BB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ED052F8" w14:textId="5C2E2E77" w:rsidR="004E2338" w:rsidRDefault="004E2338" w:rsidP="00C458BB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t>7. ЛІСТИНГ ПРОГРАМИ</w:t>
      </w:r>
    </w:p>
    <w:p w14:paraId="751C2A36" w14:textId="150D998D" w:rsidR="00A6389E" w:rsidRDefault="003530BC" w:rsidP="00A6389E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main.py</w:t>
      </w:r>
    </w:p>
    <w:p w14:paraId="20215575" w14:textId="77777777" w:rsidR="00710FC0" w:rsidRDefault="003530BC" w:rsidP="00936C48">
      <w:pPr>
        <w:shd w:val="clear" w:color="auto" w:fill="262626" w:themeFill="text1" w:themeFillTint="D9"/>
        <w:rPr>
          <w:noProof/>
          <w:color w:val="FFFFFF" w:themeColor="background1"/>
          <w:sz w:val="20"/>
          <w:szCs w:val="20"/>
          <w:lang w:val="en-US"/>
        </w:rPr>
      </w:pPr>
      <w:r w:rsidRPr="003530BC">
        <w:rPr>
          <w:noProof/>
          <w:color w:val="FFFFFF" w:themeColor="background1"/>
          <w:sz w:val="20"/>
          <w:szCs w:val="20"/>
        </w:rPr>
        <w:t>import numpy as np</w:t>
      </w:r>
      <w:r w:rsidRPr="003530BC">
        <w:rPr>
          <w:noProof/>
          <w:color w:val="FFFFFF" w:themeColor="background1"/>
          <w:sz w:val="20"/>
          <w:szCs w:val="20"/>
        </w:rPr>
        <w:br/>
        <w:t>from tensorflow import keras</w:t>
      </w:r>
      <w:r w:rsidRPr="003530BC">
        <w:rPr>
          <w:noProof/>
          <w:color w:val="FFFFFF" w:themeColor="background1"/>
          <w:sz w:val="20"/>
          <w:szCs w:val="20"/>
        </w:rPr>
        <w:br/>
        <w:t>from sklearn.model_selection import train_test_split</w:t>
      </w:r>
      <w:r w:rsidRPr="003530BC">
        <w:rPr>
          <w:noProof/>
          <w:color w:val="FFFFFF" w:themeColor="background1"/>
          <w:sz w:val="20"/>
          <w:szCs w:val="20"/>
        </w:rPr>
        <w:br/>
        <w:t>from sklearn.metrics import r2_score</w:t>
      </w:r>
      <w:r w:rsidRPr="003530BC">
        <w:rPr>
          <w:noProof/>
          <w:color w:val="FFFFFF" w:themeColor="background1"/>
          <w:sz w:val="20"/>
          <w:szCs w:val="20"/>
        </w:rPr>
        <w:br/>
        <w:t>import matplotlib.pyplot as plt</w:t>
      </w:r>
      <w:r w:rsidRPr="003530BC">
        <w:rPr>
          <w:noProof/>
          <w:color w:val="FFFFFF" w:themeColor="background1"/>
          <w:sz w:val="20"/>
          <w:szCs w:val="20"/>
        </w:rPr>
        <w:br/>
        <w:t>import os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os.environ['TF_CPP_MIN_LOG_LEVEL'] = '2'</w:t>
      </w:r>
      <w:r w:rsidRPr="003530BC">
        <w:rPr>
          <w:noProof/>
          <w:color w:val="FFFFFF" w:themeColor="background1"/>
          <w:sz w:val="20"/>
          <w:szCs w:val="20"/>
        </w:rPr>
        <w:br/>
        <w:t>results_dir = 'results'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if not os.path.exists(results_dir):</w:t>
      </w:r>
      <w:r w:rsidRPr="003530BC">
        <w:rPr>
          <w:noProof/>
          <w:color w:val="FFFFFF" w:themeColor="background1"/>
          <w:sz w:val="20"/>
          <w:szCs w:val="20"/>
        </w:rPr>
        <w:br/>
        <w:t xml:space="preserve">    os.makedirs(results_dir)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def target_function(x):</w:t>
      </w:r>
      <w:r w:rsidRPr="003530BC">
        <w:rPr>
          <w:noProof/>
          <w:color w:val="FFFFFF" w:themeColor="background1"/>
          <w:sz w:val="20"/>
          <w:szCs w:val="20"/>
        </w:rPr>
        <w:br/>
        <w:t xml:space="preserve">    return 2 * x**2 - x / (np.exp(x) + 1)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x_range = np.linspace(-5, 5, 100)</w:t>
      </w:r>
      <w:r w:rsidRPr="003530BC">
        <w:rPr>
          <w:noProof/>
          <w:color w:val="FFFFFF" w:themeColor="background1"/>
          <w:sz w:val="20"/>
          <w:szCs w:val="20"/>
        </w:rPr>
        <w:br/>
        <w:t>y_true = target_function(x_range)</w:t>
      </w:r>
      <w:r w:rsidRPr="003530BC">
        <w:rPr>
          <w:noProof/>
          <w:color w:val="FFFFFF" w:themeColor="background1"/>
          <w:sz w:val="20"/>
          <w:szCs w:val="20"/>
        </w:rPr>
        <w:br/>
        <w:t>noise = np.random.normal(0, 0.5, y_true.shape)</w:t>
      </w:r>
      <w:r w:rsidRPr="003530BC">
        <w:rPr>
          <w:noProof/>
          <w:color w:val="FFFFFF" w:themeColor="background1"/>
          <w:sz w:val="20"/>
          <w:szCs w:val="20"/>
        </w:rPr>
        <w:br/>
        <w:t>y_noisy = y_true + noise</w:t>
      </w:r>
      <w:r w:rsidRPr="003530BC">
        <w:rPr>
          <w:noProof/>
          <w:color w:val="FFFFFF" w:themeColor="background1"/>
          <w:sz w:val="20"/>
          <w:szCs w:val="20"/>
        </w:rPr>
        <w:br/>
        <w:t>X = x_range</w:t>
      </w:r>
      <w:r w:rsidRPr="003530BC">
        <w:rPr>
          <w:noProof/>
          <w:color w:val="FFFFFF" w:themeColor="background1"/>
          <w:sz w:val="20"/>
          <w:szCs w:val="20"/>
        </w:rPr>
        <w:br/>
        <w:t>y = y_noisy</w:t>
      </w:r>
      <w:r w:rsidRPr="003530BC">
        <w:rPr>
          <w:noProof/>
          <w:color w:val="FFFFFF" w:themeColor="background1"/>
          <w:sz w:val="20"/>
          <w:szCs w:val="20"/>
        </w:rPr>
        <w:br/>
        <w:t>X_train, X_test, y_train, y_test = train_test_split(X, y, test_size=0.2, random_state=42)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plt.figure(figsize=(12, 7))</w:t>
      </w:r>
      <w:r w:rsidRPr="003530BC">
        <w:rPr>
          <w:noProof/>
          <w:color w:val="FFFFFF" w:themeColor="background1"/>
          <w:sz w:val="20"/>
          <w:szCs w:val="20"/>
        </w:rPr>
        <w:br/>
        <w:t>plt.plot(x_range, y_true, label='Оригінальна функція', color='blue', linewidth=2)</w:t>
      </w:r>
      <w:r w:rsidRPr="003530BC">
        <w:rPr>
          <w:noProof/>
          <w:color w:val="FFFFFF" w:themeColor="background1"/>
          <w:sz w:val="20"/>
          <w:szCs w:val="20"/>
        </w:rPr>
        <w:br/>
        <w:t>plt.scatter(X_train, y_train, label='Навчальні дані', color='blue', alpha=0.6)</w:t>
      </w:r>
      <w:r w:rsidRPr="003530BC">
        <w:rPr>
          <w:noProof/>
          <w:color w:val="FFFFFF" w:themeColor="background1"/>
          <w:sz w:val="20"/>
          <w:szCs w:val="20"/>
        </w:rPr>
        <w:br/>
        <w:t>plt.scatter(X_test, y_test, label='Тестові дані', color='green', alpha=0.8)</w:t>
      </w:r>
      <w:r w:rsidRPr="003530BC">
        <w:rPr>
          <w:noProof/>
          <w:color w:val="FFFFFF" w:themeColor="background1"/>
          <w:sz w:val="20"/>
          <w:szCs w:val="20"/>
        </w:rPr>
        <w:br/>
        <w:t>plt.title('Цільова функція та згенеровані дані для навчання')</w:t>
      </w:r>
      <w:r w:rsidRPr="003530BC">
        <w:rPr>
          <w:noProof/>
          <w:color w:val="FFFFFF" w:themeColor="background1"/>
          <w:sz w:val="20"/>
          <w:szCs w:val="20"/>
        </w:rPr>
        <w:br/>
        <w:t>plt.xlabel('x')</w:t>
      </w:r>
      <w:r w:rsidRPr="003530BC">
        <w:rPr>
          <w:noProof/>
          <w:color w:val="FFFFFF" w:themeColor="background1"/>
          <w:sz w:val="20"/>
          <w:szCs w:val="20"/>
        </w:rPr>
        <w:br/>
        <w:t>plt.ylabel('y')</w:t>
      </w:r>
      <w:r w:rsidRPr="003530BC">
        <w:rPr>
          <w:noProof/>
          <w:color w:val="FFFFFF" w:themeColor="background1"/>
          <w:sz w:val="20"/>
          <w:szCs w:val="20"/>
        </w:rPr>
        <w:br/>
        <w:t>plt.legend()</w:t>
      </w:r>
      <w:r w:rsidRPr="003530BC">
        <w:rPr>
          <w:noProof/>
          <w:color w:val="FFFFFF" w:themeColor="background1"/>
          <w:sz w:val="20"/>
          <w:szCs w:val="20"/>
        </w:rPr>
        <w:br/>
        <w:t>plt.grid(True)</w:t>
      </w:r>
      <w:r w:rsidRPr="003530BC">
        <w:rPr>
          <w:noProof/>
          <w:color w:val="FFFFFF" w:themeColor="background1"/>
          <w:sz w:val="20"/>
          <w:szCs w:val="20"/>
        </w:rPr>
        <w:br/>
        <w:t>plt.savefig(os.path.join(results_dir, 'initial_data.png'))</w:t>
      </w:r>
      <w:r w:rsidRPr="003530BC">
        <w:rPr>
          <w:noProof/>
          <w:color w:val="FFFFFF" w:themeColor="background1"/>
          <w:sz w:val="20"/>
          <w:szCs w:val="20"/>
        </w:rPr>
        <w:br/>
        <w:t>plt.show()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model = keras.Sequential([</w:t>
      </w:r>
      <w:r w:rsidRPr="003530BC">
        <w:rPr>
          <w:noProof/>
          <w:color w:val="FFFFFF" w:themeColor="background1"/>
          <w:sz w:val="20"/>
          <w:szCs w:val="20"/>
        </w:rPr>
        <w:br/>
        <w:t xml:space="preserve">    keras.layers.Dense(64, activation='relu', input_shape=(1,)),</w:t>
      </w:r>
      <w:r w:rsidRPr="003530BC">
        <w:rPr>
          <w:noProof/>
          <w:color w:val="FFFFFF" w:themeColor="background1"/>
          <w:sz w:val="20"/>
          <w:szCs w:val="20"/>
        </w:rPr>
        <w:br/>
        <w:t xml:space="preserve">    keras.layers.Dense(32, activation='relu'),</w:t>
      </w:r>
      <w:r w:rsidRPr="003530BC">
        <w:rPr>
          <w:noProof/>
          <w:color w:val="FFFFFF" w:themeColor="background1"/>
          <w:sz w:val="20"/>
          <w:szCs w:val="20"/>
        </w:rPr>
        <w:br/>
        <w:t xml:space="preserve">    keras.layers.Dense(1)</w:t>
      </w:r>
      <w:r w:rsidRPr="003530BC">
        <w:rPr>
          <w:noProof/>
          <w:color w:val="FFFFFF" w:themeColor="background1"/>
          <w:sz w:val="20"/>
          <w:szCs w:val="20"/>
        </w:rPr>
        <w:br/>
        <w:t>])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model.compile(optimizer='adam', loss='mean_squared_error', metrics=['mae'])</w:t>
      </w:r>
      <w:r w:rsidRPr="003530BC">
        <w:rPr>
          <w:noProof/>
          <w:color w:val="FFFFFF" w:themeColor="background1"/>
          <w:sz w:val="20"/>
          <w:szCs w:val="20"/>
        </w:rPr>
        <w:br/>
        <w:t>print("Архітектура моделі:")</w:t>
      </w:r>
      <w:r w:rsidRPr="003530BC">
        <w:rPr>
          <w:noProof/>
          <w:color w:val="FFFFFF" w:themeColor="background1"/>
          <w:sz w:val="20"/>
          <w:szCs w:val="20"/>
        </w:rPr>
        <w:br/>
        <w:t>model.summary()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print("\nПочаток навчання моделі...")</w:t>
      </w:r>
      <w:r w:rsidRPr="003530BC">
        <w:rPr>
          <w:noProof/>
          <w:color w:val="FFFFFF" w:themeColor="background1"/>
          <w:sz w:val="20"/>
          <w:szCs w:val="20"/>
        </w:rPr>
        <w:br/>
        <w:t>history = model.fit(X_train, y_train, epochs=100, validation_split=0.1, verbose=1)</w:t>
      </w:r>
      <w:r w:rsidRPr="003530BC">
        <w:rPr>
          <w:noProof/>
          <w:color w:val="FFFFFF" w:themeColor="background1"/>
          <w:sz w:val="20"/>
          <w:szCs w:val="20"/>
        </w:rPr>
        <w:br/>
        <w:t>print("Навчання завершено.")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y_pred = model.predict(X_test).flatten()</w:t>
      </w:r>
      <w:r w:rsidRPr="003530BC">
        <w:rPr>
          <w:noProof/>
          <w:color w:val="FFFFFF" w:themeColor="background1"/>
          <w:sz w:val="20"/>
          <w:szCs w:val="20"/>
        </w:rPr>
        <w:br/>
        <w:t>r2 = r2_score(y_test, y_pred)</w:t>
      </w:r>
      <w:r w:rsidRPr="003530BC">
        <w:rPr>
          <w:noProof/>
          <w:color w:val="FFFFFF" w:themeColor="background1"/>
          <w:sz w:val="20"/>
          <w:szCs w:val="20"/>
        </w:rPr>
        <w:br/>
        <w:t>print(f"\nКоефіцієнт детермінації R^2: {r2:.4f}")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br/>
        <w:t>plt.figure(figsize=(12, 7))</w:t>
      </w:r>
      <w:r w:rsidRPr="003530BC">
        <w:rPr>
          <w:noProof/>
          <w:color w:val="FFFFFF" w:themeColor="background1"/>
          <w:sz w:val="20"/>
          <w:szCs w:val="20"/>
        </w:rPr>
        <w:br/>
        <w:t>plt.plot(x_range, y_true, label='Оригінальна функція', color='blue', linewidth=2)</w:t>
      </w:r>
      <w:r w:rsidRPr="003530BC">
        <w:rPr>
          <w:noProof/>
          <w:color w:val="FFFFFF" w:themeColor="background1"/>
          <w:sz w:val="20"/>
          <w:szCs w:val="20"/>
        </w:rPr>
        <w:br/>
        <w:t>plt.scatter(X_test, y_test, label='Тестові дані (реальні)', color='green', alpha=0.8)</w:t>
      </w:r>
      <w:r w:rsidRPr="003530BC">
        <w:rPr>
          <w:noProof/>
          <w:color w:val="FFFFFF" w:themeColor="background1"/>
          <w:sz w:val="20"/>
          <w:szCs w:val="20"/>
        </w:rPr>
        <w:br/>
      </w:r>
      <w:r w:rsidRPr="003530BC">
        <w:rPr>
          <w:noProof/>
          <w:color w:val="FFFFFF" w:themeColor="background1"/>
          <w:sz w:val="20"/>
          <w:szCs w:val="20"/>
        </w:rPr>
        <w:lastRenderedPageBreak/>
        <w:t>plt.scatter(X_test, y_pred, label='Прогноз моделі', color='red', marker='x', s=100)</w:t>
      </w:r>
      <w:r w:rsidRPr="003530BC">
        <w:rPr>
          <w:noProof/>
          <w:color w:val="FFFFFF" w:themeColor="background1"/>
          <w:sz w:val="20"/>
          <w:szCs w:val="20"/>
        </w:rPr>
        <w:br/>
        <w:t>plt.title('Результати роботи нейромережі на тестових даних')</w:t>
      </w:r>
      <w:r w:rsidRPr="003530BC">
        <w:rPr>
          <w:noProof/>
          <w:color w:val="FFFFFF" w:themeColor="background1"/>
          <w:sz w:val="20"/>
          <w:szCs w:val="20"/>
        </w:rPr>
        <w:br/>
        <w:t>plt.xlabel('x')</w:t>
      </w:r>
      <w:r w:rsidRPr="003530BC">
        <w:rPr>
          <w:noProof/>
          <w:color w:val="FFFFFF" w:themeColor="background1"/>
          <w:sz w:val="20"/>
          <w:szCs w:val="20"/>
        </w:rPr>
        <w:br/>
        <w:t>plt.ylabel('y')</w:t>
      </w:r>
      <w:r w:rsidRPr="003530BC">
        <w:rPr>
          <w:noProof/>
          <w:color w:val="FFFFFF" w:themeColor="background1"/>
          <w:sz w:val="20"/>
          <w:szCs w:val="20"/>
        </w:rPr>
        <w:br/>
        <w:t>plt.legend()</w:t>
      </w:r>
      <w:r w:rsidRPr="003530BC">
        <w:rPr>
          <w:noProof/>
          <w:color w:val="FFFFFF" w:themeColor="background1"/>
          <w:sz w:val="20"/>
          <w:szCs w:val="20"/>
        </w:rPr>
        <w:br/>
        <w:t>plt.grid(True)</w:t>
      </w:r>
      <w:r w:rsidRPr="003530BC">
        <w:rPr>
          <w:noProof/>
          <w:color w:val="FFFFFF" w:themeColor="background1"/>
          <w:sz w:val="20"/>
          <w:szCs w:val="20"/>
        </w:rPr>
        <w:br/>
        <w:t>plt.savefig(os.path.join(results_dir, 'model_results.png'))</w:t>
      </w:r>
      <w:r w:rsidRPr="003530BC">
        <w:rPr>
          <w:noProof/>
          <w:color w:val="FFFFFF" w:themeColor="background1"/>
          <w:sz w:val="20"/>
          <w:szCs w:val="20"/>
        </w:rPr>
        <w:br/>
        <w:t>plt.show()</w:t>
      </w:r>
    </w:p>
    <w:p w14:paraId="5A517EF5" w14:textId="7A0EAD75" w:rsidR="003530BC" w:rsidRPr="003530BC" w:rsidRDefault="003530BC" w:rsidP="00936C48">
      <w:pPr>
        <w:shd w:val="clear" w:color="auto" w:fill="262626" w:themeFill="text1" w:themeFillTint="D9"/>
        <w:rPr>
          <w:noProof/>
          <w:color w:val="FFFFFF" w:themeColor="background1"/>
          <w:sz w:val="20"/>
          <w:szCs w:val="20"/>
        </w:rPr>
      </w:pPr>
      <w:r w:rsidRPr="003530BC">
        <w:rPr>
          <w:noProof/>
          <w:color w:val="FFFFFF" w:themeColor="background1"/>
          <w:sz w:val="20"/>
          <w:szCs w:val="20"/>
        </w:rPr>
        <w:br/>
        <w:t>plt.figure(figsize=(12, 5))</w:t>
      </w:r>
      <w:r w:rsidRPr="003530BC">
        <w:rPr>
          <w:noProof/>
          <w:color w:val="FFFFFF" w:themeColor="background1"/>
          <w:sz w:val="20"/>
          <w:szCs w:val="20"/>
        </w:rPr>
        <w:br/>
        <w:t>plt.subplot(1, 2, 1)</w:t>
      </w:r>
      <w:r w:rsidRPr="003530BC">
        <w:rPr>
          <w:noProof/>
          <w:color w:val="FFFFFF" w:themeColor="background1"/>
          <w:sz w:val="20"/>
          <w:szCs w:val="20"/>
        </w:rPr>
        <w:br/>
        <w:t>plt.plot(history.history['loss'], label='Втрати на навчанні (Loss)')</w:t>
      </w:r>
      <w:r w:rsidRPr="003530BC">
        <w:rPr>
          <w:noProof/>
          <w:color w:val="FFFFFF" w:themeColor="background1"/>
          <w:sz w:val="20"/>
          <w:szCs w:val="20"/>
        </w:rPr>
        <w:br/>
        <w:t>plt.plot(history.history['val_loss'], label='Втрати на валідації (Validation Loss)')</w:t>
      </w:r>
      <w:r w:rsidRPr="003530BC">
        <w:rPr>
          <w:noProof/>
          <w:color w:val="FFFFFF" w:themeColor="background1"/>
          <w:sz w:val="20"/>
          <w:szCs w:val="20"/>
        </w:rPr>
        <w:br/>
        <w:t>plt.title('Історія навчання: Втрати')</w:t>
      </w:r>
      <w:r w:rsidRPr="003530BC">
        <w:rPr>
          <w:noProof/>
          <w:color w:val="FFFFFF" w:themeColor="background1"/>
          <w:sz w:val="20"/>
          <w:szCs w:val="20"/>
        </w:rPr>
        <w:br/>
        <w:t>plt.xlabel('Епохи')</w:t>
      </w:r>
      <w:r w:rsidRPr="003530BC">
        <w:rPr>
          <w:noProof/>
          <w:color w:val="FFFFFF" w:themeColor="background1"/>
          <w:sz w:val="20"/>
          <w:szCs w:val="20"/>
        </w:rPr>
        <w:br/>
        <w:t>plt.ylabel('Втрати (MSE)')</w:t>
      </w:r>
      <w:r w:rsidRPr="003530BC">
        <w:rPr>
          <w:noProof/>
          <w:color w:val="FFFFFF" w:themeColor="background1"/>
          <w:sz w:val="20"/>
          <w:szCs w:val="20"/>
        </w:rPr>
        <w:br/>
        <w:t>plt.legend()</w:t>
      </w:r>
      <w:r w:rsidRPr="003530BC">
        <w:rPr>
          <w:noProof/>
          <w:color w:val="FFFFFF" w:themeColor="background1"/>
          <w:sz w:val="20"/>
          <w:szCs w:val="20"/>
        </w:rPr>
        <w:br/>
        <w:t>plt.grid(True)</w:t>
      </w:r>
      <w:r w:rsidRPr="003530BC">
        <w:rPr>
          <w:noProof/>
          <w:color w:val="FFFFFF" w:themeColor="background1"/>
          <w:sz w:val="20"/>
          <w:szCs w:val="20"/>
        </w:rPr>
        <w:br/>
        <w:t>plt.subplot(1, 2, 2)</w:t>
      </w:r>
      <w:r w:rsidRPr="003530BC">
        <w:rPr>
          <w:noProof/>
          <w:color w:val="FFFFFF" w:themeColor="background1"/>
          <w:sz w:val="20"/>
          <w:szCs w:val="20"/>
        </w:rPr>
        <w:br/>
        <w:t>plt.plot(history.history['mae'], label='MAE на навчанні')</w:t>
      </w:r>
      <w:r w:rsidRPr="003530BC">
        <w:rPr>
          <w:noProof/>
          <w:color w:val="FFFFFF" w:themeColor="background1"/>
          <w:sz w:val="20"/>
          <w:szCs w:val="20"/>
        </w:rPr>
        <w:br/>
        <w:t>plt.plot(history.history['val_mae'], label='MAE на валідації')</w:t>
      </w:r>
      <w:r w:rsidRPr="003530BC">
        <w:rPr>
          <w:noProof/>
          <w:color w:val="FFFFFF" w:themeColor="background1"/>
          <w:sz w:val="20"/>
          <w:szCs w:val="20"/>
        </w:rPr>
        <w:br/>
        <w:t>plt.title('Історія навчання: Середня абсолютна помилка')</w:t>
      </w:r>
      <w:r w:rsidRPr="003530BC">
        <w:rPr>
          <w:noProof/>
          <w:color w:val="FFFFFF" w:themeColor="background1"/>
          <w:sz w:val="20"/>
          <w:szCs w:val="20"/>
        </w:rPr>
        <w:br/>
        <w:t>plt.xlabel('Епохи')</w:t>
      </w:r>
      <w:r w:rsidRPr="003530BC">
        <w:rPr>
          <w:noProof/>
          <w:color w:val="FFFFFF" w:themeColor="background1"/>
          <w:sz w:val="20"/>
          <w:szCs w:val="20"/>
        </w:rPr>
        <w:br/>
        <w:t>plt.ylabel('MAE')</w:t>
      </w:r>
      <w:r w:rsidRPr="003530BC">
        <w:rPr>
          <w:noProof/>
          <w:color w:val="FFFFFF" w:themeColor="background1"/>
          <w:sz w:val="20"/>
          <w:szCs w:val="20"/>
        </w:rPr>
        <w:br/>
        <w:t>plt.legend()</w:t>
      </w:r>
      <w:r w:rsidRPr="003530BC">
        <w:rPr>
          <w:noProof/>
          <w:color w:val="FFFFFF" w:themeColor="background1"/>
          <w:sz w:val="20"/>
          <w:szCs w:val="20"/>
        </w:rPr>
        <w:br/>
        <w:t>plt.grid(True)</w:t>
      </w:r>
      <w:r w:rsidRPr="003530BC">
        <w:rPr>
          <w:noProof/>
          <w:color w:val="FFFFFF" w:themeColor="background1"/>
          <w:sz w:val="20"/>
          <w:szCs w:val="20"/>
        </w:rPr>
        <w:br/>
        <w:t>plt.tight_layout()</w:t>
      </w:r>
      <w:r w:rsidRPr="003530BC">
        <w:rPr>
          <w:noProof/>
          <w:color w:val="FFFFFF" w:themeColor="background1"/>
          <w:sz w:val="20"/>
          <w:szCs w:val="20"/>
        </w:rPr>
        <w:br/>
        <w:t>plt.savefig(os.path.join(results_dir, 'training_history.png'))</w:t>
      </w:r>
      <w:r w:rsidRPr="003530BC">
        <w:rPr>
          <w:noProof/>
          <w:color w:val="FFFFFF" w:themeColor="background1"/>
          <w:sz w:val="20"/>
          <w:szCs w:val="20"/>
        </w:rPr>
        <w:br/>
        <w:t>plt.show()</w:t>
      </w:r>
    </w:p>
    <w:p w14:paraId="3A34C489" w14:textId="77777777" w:rsidR="000D0B24" w:rsidRDefault="000D0B24" w:rsidP="00A6389E">
      <w:pPr>
        <w:rPr>
          <w:noProof/>
          <w:color w:val="000000" w:themeColor="text1"/>
          <w:sz w:val="28"/>
          <w:szCs w:val="28"/>
          <w:lang w:val="en-US"/>
        </w:rPr>
        <w:sectPr w:rsidR="000D0B24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70CCCDC" w14:textId="4DE2E313" w:rsidR="003530BC" w:rsidRDefault="000D0B24" w:rsidP="003F1F95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 xml:space="preserve">8. </w:t>
      </w:r>
      <w:r>
        <w:rPr>
          <w:noProof/>
          <w:color w:val="000000" w:themeColor="text1"/>
          <w:sz w:val="28"/>
          <w:szCs w:val="28"/>
        </w:rPr>
        <w:t>ВАРІАНТ ІНДИВІДУАЛЬНОГО ЗАВДАННЯ</w:t>
      </w:r>
    </w:p>
    <w:p w14:paraId="7DE92DE4" w14:textId="77777777" w:rsidR="00E45179" w:rsidRDefault="00E45179" w:rsidP="00A6389E">
      <w:pPr>
        <w:rPr>
          <w:noProof/>
          <w:color w:val="000000" w:themeColor="text1"/>
          <w:sz w:val="28"/>
          <w:szCs w:val="28"/>
        </w:rPr>
      </w:pPr>
    </w:p>
    <w:p w14:paraId="58C0099A" w14:textId="2248202B" w:rsidR="00FE638E" w:rsidRPr="00F66EEF" w:rsidRDefault="004B482B" w:rsidP="00F66EEF">
      <w:p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Завдання 1. Варіант </w:t>
      </w:r>
      <w:r w:rsidR="00794A5D">
        <w:rPr>
          <w:noProof/>
          <w:color w:val="000000" w:themeColor="text1"/>
          <w:sz w:val="28"/>
          <w:szCs w:val="28"/>
        </w:rPr>
        <w:t>-</w:t>
      </w:r>
      <w:r>
        <w:rPr>
          <w:noProof/>
          <w:color w:val="000000" w:themeColor="text1"/>
          <w:sz w:val="28"/>
          <w:szCs w:val="28"/>
        </w:rPr>
        <w:t xml:space="preserve"> 4.</w:t>
      </w:r>
      <w:r w:rsidR="00E45179">
        <w:rPr>
          <w:noProof/>
          <w:color w:val="000000" w:themeColor="text1"/>
          <w:sz w:val="28"/>
          <w:szCs w:val="28"/>
        </w:rPr>
        <w:t xml:space="preserve"> </w:t>
      </w:r>
      <w:r w:rsidR="00FE638E" w:rsidRPr="00F66EEF">
        <w:rPr>
          <w:noProof/>
          <w:color w:val="000000" w:themeColor="text1"/>
          <w:sz w:val="28"/>
          <w:szCs w:val="28"/>
        </w:rPr>
        <w:t>Передбачити рівень забруднення повітря (PM2.5, мкг/м³) на основі трафіку транспорту (авто/год) та температури (°C).</w:t>
      </w:r>
    </w:p>
    <w:p w14:paraId="17AC9C2B" w14:textId="5A3D4FDB" w:rsidR="000D0B24" w:rsidRDefault="000D0B24" w:rsidP="00F66EEF">
      <w:pPr>
        <w:jc w:val="both"/>
        <w:rPr>
          <w:noProof/>
          <w:color w:val="000000" w:themeColor="text1"/>
          <w:sz w:val="28"/>
          <w:szCs w:val="28"/>
        </w:rPr>
      </w:pPr>
    </w:p>
    <w:p w14:paraId="715CE7FF" w14:textId="6D051213" w:rsidR="002862B1" w:rsidRPr="002862B1" w:rsidRDefault="002862B1" w:rsidP="002862B1">
      <w:pPr>
        <w:jc w:val="center"/>
        <w:rPr>
          <w:noProof/>
          <w:color w:val="000000" w:themeColor="text1"/>
          <w:sz w:val="28"/>
          <w:szCs w:val="28"/>
        </w:rPr>
      </w:pPr>
      <w:r w:rsidRPr="002862B1">
        <w:rPr>
          <w:noProof/>
          <w:color w:val="000000" w:themeColor="text1"/>
          <w:sz w:val="28"/>
          <w:szCs w:val="28"/>
        </w:rPr>
        <w:t>9. ОПИС ОЗНАК, СПОСІБ ЇХ МАСШТАБУВАННЯ, ОПИС ЦІЛЬОВОЇ ФУНКЦІЇ</w:t>
      </w:r>
    </w:p>
    <w:p w14:paraId="5254440B" w14:textId="77777777" w:rsidR="002862B1" w:rsidRDefault="002862B1" w:rsidP="002862B1">
      <w:pPr>
        <w:rPr>
          <w:noProof/>
          <w:color w:val="000000" w:themeColor="text1"/>
          <w:sz w:val="28"/>
          <w:szCs w:val="28"/>
        </w:rPr>
      </w:pPr>
    </w:p>
    <w:p w14:paraId="7575A47A" w14:textId="01AA2FD4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>Опис ознак та генерація даних</w:t>
      </w:r>
      <w:r w:rsidR="00C23215">
        <w:rPr>
          <w:noProof/>
          <w:color w:val="000000" w:themeColor="text1"/>
          <w:sz w:val="28"/>
          <w:szCs w:val="28"/>
        </w:rPr>
        <w:t>:</w:t>
      </w:r>
    </w:p>
    <w:p w14:paraId="3D33D268" w14:textId="01A29CF5" w:rsid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>Для завдання було програмно згенеровано набір із 200 пар</w:t>
      </w:r>
      <w:r w:rsidR="00DE1F15">
        <w:rPr>
          <w:noProof/>
          <w:color w:val="000000" w:themeColor="text1"/>
          <w:sz w:val="28"/>
          <w:szCs w:val="28"/>
        </w:rPr>
        <w:t xml:space="preserve"> </w:t>
      </w:r>
      <w:r w:rsidRPr="000776ED">
        <w:rPr>
          <w:noProof/>
          <w:color w:val="000000" w:themeColor="text1"/>
          <w:sz w:val="28"/>
          <w:szCs w:val="28"/>
        </w:rPr>
        <w:t>синтетичних даних</w:t>
      </w:r>
      <w:r w:rsidR="000C4DF7">
        <w:rPr>
          <w:noProof/>
          <w:color w:val="000000" w:themeColor="text1"/>
          <w:sz w:val="28"/>
          <w:szCs w:val="28"/>
        </w:rPr>
        <w:t>:</w:t>
      </w:r>
    </w:p>
    <w:p w14:paraId="18F1044B" w14:textId="77777777" w:rsidR="004B2630" w:rsidRDefault="00FF1029" w:rsidP="00E31F4B">
      <w:pPr>
        <w:pStyle w:val="ac"/>
        <w:numPr>
          <w:ilvl w:val="0"/>
          <w:numId w:val="70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о</w:t>
      </w:r>
      <w:r w:rsidR="000776ED" w:rsidRPr="00FF1029">
        <w:rPr>
          <w:noProof/>
          <w:color w:val="000000" w:themeColor="text1"/>
          <w:sz w:val="28"/>
          <w:szCs w:val="28"/>
        </w:rPr>
        <w:t>знака 1</w:t>
      </w:r>
      <w:r>
        <w:rPr>
          <w:noProof/>
          <w:color w:val="000000" w:themeColor="text1"/>
          <w:sz w:val="28"/>
          <w:szCs w:val="28"/>
        </w:rPr>
        <w:t xml:space="preserve"> - т</w:t>
      </w:r>
      <w:r w:rsidR="000776ED" w:rsidRPr="00FF1029">
        <w:rPr>
          <w:noProof/>
          <w:color w:val="000000" w:themeColor="text1"/>
          <w:sz w:val="28"/>
          <w:szCs w:val="28"/>
        </w:rPr>
        <w:t>рафік транспорту (авто/год). Згенеровано 200</w:t>
      </w:r>
      <w:r w:rsidR="004B2630">
        <w:rPr>
          <w:noProof/>
          <w:color w:val="000000" w:themeColor="text1"/>
          <w:sz w:val="28"/>
          <w:szCs w:val="28"/>
        </w:rPr>
        <w:t xml:space="preserve"> </w:t>
      </w:r>
      <w:r w:rsidR="000776ED" w:rsidRPr="00FF1029">
        <w:rPr>
          <w:noProof/>
          <w:color w:val="000000" w:themeColor="text1"/>
          <w:sz w:val="28"/>
          <w:szCs w:val="28"/>
        </w:rPr>
        <w:t xml:space="preserve">випадкових значень у діапазоні від 50 до 500. </w:t>
      </w:r>
    </w:p>
    <w:p w14:paraId="1ADAECB2" w14:textId="3D2A4049" w:rsidR="004B2630" w:rsidRDefault="000776ED" w:rsidP="00E31F4B">
      <w:pPr>
        <w:pStyle w:val="ac"/>
        <w:jc w:val="both"/>
        <w:rPr>
          <w:noProof/>
          <w:color w:val="000000" w:themeColor="text1"/>
          <w:sz w:val="28"/>
          <w:szCs w:val="28"/>
        </w:rPr>
      </w:pPr>
      <w:r w:rsidRPr="00FF1029">
        <w:rPr>
          <w:noProof/>
          <w:color w:val="000000" w:themeColor="text1"/>
          <w:sz w:val="28"/>
          <w:szCs w:val="28"/>
        </w:rPr>
        <w:t>traffic =</w:t>
      </w:r>
      <w:r w:rsidR="004B2630">
        <w:rPr>
          <w:noProof/>
          <w:color w:val="000000" w:themeColor="text1"/>
          <w:sz w:val="28"/>
          <w:szCs w:val="28"/>
        </w:rPr>
        <w:t xml:space="preserve"> </w:t>
      </w:r>
      <w:r w:rsidRPr="00FF1029">
        <w:rPr>
          <w:noProof/>
          <w:color w:val="000000" w:themeColor="text1"/>
          <w:sz w:val="28"/>
          <w:szCs w:val="28"/>
        </w:rPr>
        <w:t>np.random.uniform(50, 500, 200)</w:t>
      </w:r>
      <w:r w:rsidR="004B2630">
        <w:rPr>
          <w:noProof/>
          <w:color w:val="000000" w:themeColor="text1"/>
          <w:sz w:val="28"/>
          <w:szCs w:val="28"/>
        </w:rPr>
        <w:t>;</w:t>
      </w:r>
    </w:p>
    <w:p w14:paraId="021819F8" w14:textId="77777777" w:rsidR="004B2630" w:rsidRDefault="004B2630" w:rsidP="00E31F4B">
      <w:pPr>
        <w:pStyle w:val="ac"/>
        <w:numPr>
          <w:ilvl w:val="0"/>
          <w:numId w:val="70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о</w:t>
      </w:r>
      <w:r w:rsidR="000776ED" w:rsidRPr="004B2630">
        <w:rPr>
          <w:noProof/>
          <w:color w:val="000000" w:themeColor="text1"/>
          <w:sz w:val="28"/>
          <w:szCs w:val="28"/>
        </w:rPr>
        <w:t>знака 2</w:t>
      </w:r>
      <w:r>
        <w:rPr>
          <w:noProof/>
          <w:color w:val="000000" w:themeColor="text1"/>
          <w:sz w:val="28"/>
          <w:szCs w:val="28"/>
        </w:rPr>
        <w:t xml:space="preserve"> - т</w:t>
      </w:r>
      <w:r w:rsidR="000776ED" w:rsidRPr="004B2630">
        <w:rPr>
          <w:noProof/>
          <w:color w:val="000000" w:themeColor="text1"/>
          <w:sz w:val="28"/>
          <w:szCs w:val="28"/>
        </w:rPr>
        <w:t xml:space="preserve">емпература (°C). Згенеровано 200 випадкових значень у діапазоні від -10 до 30. </w:t>
      </w:r>
    </w:p>
    <w:p w14:paraId="2C33C8D9" w14:textId="713E6791" w:rsidR="000776ED" w:rsidRDefault="000776ED" w:rsidP="00E31F4B">
      <w:pPr>
        <w:pStyle w:val="ac"/>
        <w:jc w:val="both"/>
        <w:rPr>
          <w:noProof/>
          <w:color w:val="000000" w:themeColor="text1"/>
          <w:sz w:val="28"/>
          <w:szCs w:val="28"/>
        </w:rPr>
      </w:pPr>
      <w:r w:rsidRPr="004B2630">
        <w:rPr>
          <w:noProof/>
          <w:color w:val="000000" w:themeColor="text1"/>
          <w:sz w:val="28"/>
          <w:szCs w:val="28"/>
        </w:rPr>
        <w:t>temperature = np.random.uniform(-10, 30, 200)</w:t>
      </w:r>
    </w:p>
    <w:p w14:paraId="78E4A2EB" w14:textId="77777777" w:rsidR="004B2630" w:rsidRPr="004B2630" w:rsidRDefault="004B2630" w:rsidP="00E31F4B">
      <w:pPr>
        <w:jc w:val="both"/>
        <w:rPr>
          <w:noProof/>
          <w:color w:val="000000" w:themeColor="text1"/>
          <w:sz w:val="28"/>
          <w:szCs w:val="28"/>
        </w:rPr>
      </w:pPr>
    </w:p>
    <w:p w14:paraId="59ACEED8" w14:textId="625C9748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>Спосіб масштабування</w:t>
      </w:r>
      <w:r w:rsidR="0064499D">
        <w:rPr>
          <w:noProof/>
          <w:color w:val="000000" w:themeColor="text1"/>
          <w:sz w:val="28"/>
          <w:szCs w:val="28"/>
        </w:rPr>
        <w:t>:</w:t>
      </w:r>
    </w:p>
    <w:p w14:paraId="57783CB0" w14:textId="5AA1FF8E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>Оскільки ознаки мають абсолютно різні діапазони значень, для</w:t>
      </w:r>
      <w:r w:rsidR="00E04CDB">
        <w:rPr>
          <w:noProof/>
          <w:color w:val="000000" w:themeColor="text1"/>
          <w:sz w:val="28"/>
          <w:szCs w:val="28"/>
        </w:rPr>
        <w:t xml:space="preserve"> </w:t>
      </w:r>
      <w:r w:rsidRPr="000776ED">
        <w:rPr>
          <w:noProof/>
          <w:color w:val="000000" w:themeColor="text1"/>
          <w:sz w:val="28"/>
          <w:szCs w:val="28"/>
        </w:rPr>
        <w:t>коректної роботи нейромережі було застосовано стандартизацію за допомогою StandardScaler з бібліотеки sklearn.preprocessing.</w:t>
      </w:r>
      <w:r w:rsidR="00F71EDE">
        <w:rPr>
          <w:noProof/>
          <w:color w:val="000000" w:themeColor="text1"/>
          <w:sz w:val="28"/>
          <w:szCs w:val="28"/>
        </w:rPr>
        <w:t xml:space="preserve"> </w:t>
      </w:r>
      <w:r w:rsidRPr="000776ED">
        <w:rPr>
          <w:noProof/>
          <w:color w:val="000000" w:themeColor="text1"/>
          <w:sz w:val="28"/>
          <w:szCs w:val="28"/>
        </w:rPr>
        <w:t>Цей метод перетворює дані таким чином, щоб вони мали:</w:t>
      </w:r>
    </w:p>
    <w:p w14:paraId="00C4A5D8" w14:textId="76FDF669" w:rsidR="007C22FA" w:rsidRDefault="007C22FA" w:rsidP="007C22FA">
      <w:pPr>
        <w:pStyle w:val="ac"/>
        <w:numPr>
          <w:ilvl w:val="0"/>
          <w:numId w:val="70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с</w:t>
      </w:r>
      <w:r w:rsidR="000776ED" w:rsidRPr="007C22FA">
        <w:rPr>
          <w:noProof/>
          <w:color w:val="000000" w:themeColor="text1"/>
          <w:sz w:val="28"/>
          <w:szCs w:val="28"/>
        </w:rPr>
        <w:t>ереднє значення = 0</w:t>
      </w:r>
      <w:r>
        <w:rPr>
          <w:noProof/>
          <w:color w:val="000000" w:themeColor="text1"/>
          <w:sz w:val="28"/>
          <w:szCs w:val="28"/>
        </w:rPr>
        <w:t>;</w:t>
      </w:r>
    </w:p>
    <w:p w14:paraId="03FA6DC8" w14:textId="07E32238" w:rsidR="000776ED" w:rsidRDefault="007C22FA" w:rsidP="007C22FA">
      <w:pPr>
        <w:pStyle w:val="ac"/>
        <w:numPr>
          <w:ilvl w:val="0"/>
          <w:numId w:val="70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с</w:t>
      </w:r>
      <w:r w:rsidR="000776ED" w:rsidRPr="007C22FA">
        <w:rPr>
          <w:noProof/>
          <w:color w:val="000000" w:themeColor="text1"/>
          <w:sz w:val="28"/>
          <w:szCs w:val="28"/>
        </w:rPr>
        <w:t>тандартне відхилення = 1</w:t>
      </w:r>
      <w:r>
        <w:rPr>
          <w:noProof/>
          <w:color w:val="000000" w:themeColor="text1"/>
          <w:sz w:val="28"/>
          <w:szCs w:val="28"/>
        </w:rPr>
        <w:t>.</w:t>
      </w:r>
    </w:p>
    <w:p w14:paraId="51E06046" w14:textId="77777777" w:rsidR="007C22FA" w:rsidRPr="007C22FA" w:rsidRDefault="007C22FA" w:rsidP="007C22FA">
      <w:pPr>
        <w:jc w:val="both"/>
        <w:rPr>
          <w:noProof/>
          <w:color w:val="000000" w:themeColor="text1"/>
          <w:sz w:val="28"/>
          <w:szCs w:val="28"/>
        </w:rPr>
      </w:pPr>
    </w:p>
    <w:p w14:paraId="395255FE" w14:textId="76E416B0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 xml:space="preserve">Формула перетворення для кожної ознаки </w:t>
      </w:r>
      <w:r w:rsidRPr="000776ED">
        <w:rPr>
          <w:b/>
          <w:bCs/>
          <w:i/>
          <w:iCs/>
          <w:noProof/>
          <w:color w:val="000000" w:themeColor="text1"/>
          <w:sz w:val="28"/>
          <w:szCs w:val="28"/>
        </w:rPr>
        <w:t>x</w:t>
      </w:r>
      <w:r w:rsidRPr="000776ED">
        <w:rPr>
          <w:noProof/>
          <w:color w:val="000000" w:themeColor="text1"/>
          <w:sz w:val="28"/>
          <w:szCs w:val="28"/>
        </w:rPr>
        <w:t xml:space="preserve">: </w:t>
      </w:r>
    </w:p>
    <w:p w14:paraId="2B06B611" w14:textId="77777777" w:rsidR="00660E73" w:rsidRDefault="00660E73" w:rsidP="00E31F4B">
      <w:pPr>
        <w:jc w:val="both"/>
        <w:rPr>
          <w:noProof/>
          <w:color w:val="000000" w:themeColor="text1"/>
          <w:sz w:val="28"/>
          <w:szCs w:val="28"/>
        </w:rPr>
      </w:pPr>
    </w:p>
    <w:p w14:paraId="3CF3FB94" w14:textId="6E5AEC65" w:rsidR="00660E73" w:rsidRPr="002344AD" w:rsidRDefault="006E1C6E" w:rsidP="00E31F4B">
      <w:pPr>
        <w:jc w:val="both"/>
        <w:rPr>
          <w:i/>
          <w:noProof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noProof/>
              <w:color w:val="000000" w:themeColor="text1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Cambria Math"/>
              <w:noProof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  <w:color w:val="000000" w:themeColor="text1"/>
                  <w:sz w:val="28"/>
                  <w:szCs w:val="28"/>
                </w:rPr>
                <m:t>x</m:t>
              </m:r>
              <m:r>
                <w:rPr>
                  <w:rFonts w:ascii="Cambria Math" w:hAnsi="Cambria Math" w:cs="Cambria Math"/>
                  <w:noProof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noProof/>
                  <w:color w:val="000000" w:themeColor="text1"/>
                  <w:sz w:val="28"/>
                  <w:szCs w:val="28"/>
                </w:rPr>
                <m:t>μ​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 w:val="28"/>
                  <w:szCs w:val="28"/>
                </w:rPr>
                <m:t>σ</m:t>
              </m:r>
            </m:den>
          </m:f>
        </m:oMath>
      </m:oMathPara>
    </w:p>
    <w:p w14:paraId="68990311" w14:textId="77777777" w:rsidR="00660E73" w:rsidRDefault="00660E73" w:rsidP="00E31F4B">
      <w:pPr>
        <w:jc w:val="both"/>
        <w:rPr>
          <w:noProof/>
          <w:color w:val="000000" w:themeColor="text1"/>
          <w:sz w:val="28"/>
          <w:szCs w:val="28"/>
        </w:rPr>
      </w:pPr>
    </w:p>
    <w:p w14:paraId="3EB7FFF8" w14:textId="64A03E57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 xml:space="preserve">де </w:t>
      </w:r>
      <w:r w:rsidR="00EF5448" w:rsidRPr="00DC35C6">
        <w:rPr>
          <w:noProof/>
          <w:color w:val="000000" w:themeColor="text1"/>
          <w:sz w:val="28"/>
          <w:szCs w:val="28"/>
        </w:rPr>
        <w:t>μ​</w:t>
      </w:r>
      <w:r w:rsidR="002E1AB0" w:rsidRPr="00DC35C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0776ED">
        <w:rPr>
          <w:noProof/>
          <w:color w:val="000000" w:themeColor="text1"/>
          <w:sz w:val="28"/>
          <w:szCs w:val="28"/>
        </w:rPr>
        <w:t xml:space="preserve">- середнє значення ознаки, а </w:t>
      </w:r>
      <w:r w:rsidR="009A4E97" w:rsidRPr="00DC35C6">
        <w:rPr>
          <w:noProof/>
          <w:color w:val="000000" w:themeColor="text1"/>
          <w:sz w:val="28"/>
          <w:szCs w:val="28"/>
        </w:rPr>
        <w:t>σ</w:t>
      </w:r>
      <w:r w:rsidR="009F196B" w:rsidRPr="00DC35C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0776ED">
        <w:rPr>
          <w:noProof/>
          <w:color w:val="000000" w:themeColor="text1"/>
          <w:sz w:val="28"/>
          <w:szCs w:val="28"/>
        </w:rPr>
        <w:t>- її стандартне відхилення.</w:t>
      </w:r>
    </w:p>
    <w:p w14:paraId="00C3A480" w14:textId="77777777" w:rsidR="002344AD" w:rsidRPr="00DC35C6" w:rsidRDefault="002344AD" w:rsidP="00E31F4B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234AD8A" w14:textId="77777777" w:rsidR="00FF50CA" w:rsidRDefault="000776ED" w:rsidP="00E31F4B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0776ED">
        <w:rPr>
          <w:noProof/>
          <w:color w:val="000000" w:themeColor="text1"/>
          <w:sz w:val="28"/>
          <w:szCs w:val="28"/>
        </w:rPr>
        <w:t>Цільова функція</w:t>
      </w:r>
      <w:r w:rsidR="00FF50CA">
        <w:rPr>
          <w:noProof/>
          <w:color w:val="000000" w:themeColor="text1"/>
          <w:sz w:val="28"/>
          <w:szCs w:val="28"/>
          <w:lang w:val="en-US"/>
        </w:rPr>
        <w:t>:</w:t>
      </w:r>
    </w:p>
    <w:p w14:paraId="3EECB77B" w14:textId="6CF65C02" w:rsidR="000776ED" w:rsidRPr="000776ED" w:rsidRDefault="000776ED" w:rsidP="00E31F4B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0776ED">
        <w:rPr>
          <w:noProof/>
          <w:color w:val="000000" w:themeColor="text1"/>
          <w:sz w:val="28"/>
          <w:szCs w:val="28"/>
        </w:rPr>
        <w:t>Цільова функція y (рівень PM2.5) була визначена за формулою, що імітує реалістичну залежність та включає шум:</w:t>
      </w:r>
    </w:p>
    <w:p w14:paraId="465BB4C6" w14:textId="77777777" w:rsidR="00DD79A1" w:rsidRDefault="00D013D0" w:rsidP="00D013D0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б</w:t>
      </w:r>
      <w:r w:rsidR="000776ED" w:rsidRPr="00D013D0">
        <w:rPr>
          <w:noProof/>
          <w:color w:val="000000" w:themeColor="text1"/>
          <w:sz w:val="28"/>
          <w:szCs w:val="28"/>
        </w:rPr>
        <w:t>азова залежність</w:t>
      </w:r>
      <w:r>
        <w:rPr>
          <w:noProof/>
          <w:color w:val="000000" w:themeColor="text1"/>
          <w:sz w:val="28"/>
          <w:szCs w:val="28"/>
        </w:rPr>
        <w:t xml:space="preserve"> - </w:t>
      </w:r>
      <w:r w:rsidR="000776ED" w:rsidRPr="00D013D0">
        <w:rPr>
          <w:noProof/>
          <w:color w:val="000000" w:themeColor="text1"/>
          <w:sz w:val="28"/>
          <w:szCs w:val="28"/>
        </w:rPr>
        <w:t>base_pm25 = (traffic * 0.05) + ((temperature - 10)**2 * 0.02) + 10</w:t>
      </w:r>
      <w:r>
        <w:rPr>
          <w:noProof/>
          <w:color w:val="000000" w:themeColor="text1"/>
          <w:sz w:val="28"/>
          <w:szCs w:val="28"/>
        </w:rPr>
        <w:t xml:space="preserve">, </w:t>
      </w:r>
    </w:p>
    <w:p w14:paraId="4C182B77" w14:textId="3EB1F3DF" w:rsidR="0014128F" w:rsidRPr="00DD79A1" w:rsidRDefault="00D013D0" w:rsidP="00DD79A1">
      <w:pPr>
        <w:pStyle w:val="ac"/>
        <w:jc w:val="both"/>
        <w:rPr>
          <w:noProof/>
          <w:color w:val="000000" w:themeColor="text1"/>
          <w:sz w:val="28"/>
          <w:szCs w:val="28"/>
        </w:rPr>
      </w:pPr>
      <w:r w:rsidRPr="00DD79A1">
        <w:rPr>
          <w:noProof/>
          <w:color w:val="000000" w:themeColor="text1"/>
          <w:sz w:val="28"/>
          <w:szCs w:val="28"/>
        </w:rPr>
        <w:t>д</w:t>
      </w:r>
      <w:r w:rsidR="00DD79A1" w:rsidRPr="00DD79A1">
        <w:rPr>
          <w:noProof/>
          <w:color w:val="000000" w:themeColor="text1"/>
          <w:sz w:val="28"/>
          <w:szCs w:val="28"/>
        </w:rPr>
        <w:t>е</w:t>
      </w:r>
      <w:r w:rsidR="00DD79A1">
        <w:rPr>
          <w:noProof/>
          <w:color w:val="000000" w:themeColor="text1"/>
          <w:sz w:val="28"/>
          <w:szCs w:val="28"/>
        </w:rPr>
        <w:t xml:space="preserve"> </w:t>
      </w:r>
      <w:r w:rsidR="000776ED" w:rsidRPr="00DD79A1">
        <w:rPr>
          <w:noProof/>
          <w:color w:val="000000" w:themeColor="text1"/>
          <w:sz w:val="28"/>
          <w:szCs w:val="28"/>
        </w:rPr>
        <w:t>+ 10</w:t>
      </w:r>
      <w:r w:rsidRPr="00DD79A1">
        <w:rPr>
          <w:noProof/>
          <w:color w:val="000000" w:themeColor="text1"/>
          <w:sz w:val="28"/>
          <w:szCs w:val="28"/>
        </w:rPr>
        <w:t xml:space="preserve"> - б</w:t>
      </w:r>
      <w:r w:rsidR="000776ED" w:rsidRPr="00DD79A1">
        <w:rPr>
          <w:noProof/>
          <w:color w:val="000000" w:themeColor="text1"/>
          <w:sz w:val="28"/>
          <w:szCs w:val="28"/>
        </w:rPr>
        <w:t>азовий рівень забруднення (10 мкг/м³)</w:t>
      </w:r>
      <w:r w:rsidRPr="00DD79A1">
        <w:rPr>
          <w:noProof/>
          <w:color w:val="000000" w:themeColor="text1"/>
          <w:sz w:val="28"/>
          <w:szCs w:val="28"/>
        </w:rPr>
        <w:t>,</w:t>
      </w:r>
    </w:p>
    <w:p w14:paraId="4293A9F3" w14:textId="77777777" w:rsidR="0014128F" w:rsidRDefault="000776ED" w:rsidP="00D013D0">
      <w:pPr>
        <w:pStyle w:val="ac"/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t>(traffic * 0.05)</w:t>
      </w:r>
      <w:r w:rsidR="00D013D0">
        <w:rPr>
          <w:noProof/>
          <w:color w:val="000000" w:themeColor="text1"/>
          <w:sz w:val="28"/>
          <w:szCs w:val="28"/>
        </w:rPr>
        <w:t xml:space="preserve"> - л</w:t>
      </w:r>
      <w:r w:rsidRPr="000776ED">
        <w:rPr>
          <w:noProof/>
          <w:color w:val="000000" w:themeColor="text1"/>
          <w:sz w:val="28"/>
          <w:szCs w:val="28"/>
        </w:rPr>
        <w:t>інійна залежність від трафіку (чим більше трафіку, тим вище PM2.5)</w:t>
      </w:r>
      <w:r w:rsidR="00D013D0">
        <w:rPr>
          <w:noProof/>
          <w:color w:val="000000" w:themeColor="text1"/>
          <w:sz w:val="28"/>
          <w:szCs w:val="28"/>
        </w:rPr>
        <w:t>,</w:t>
      </w:r>
    </w:p>
    <w:p w14:paraId="253AAAC9" w14:textId="30A8460A" w:rsidR="00D013D0" w:rsidRDefault="000776ED" w:rsidP="00D013D0">
      <w:pPr>
        <w:pStyle w:val="ac"/>
        <w:jc w:val="both"/>
        <w:rPr>
          <w:noProof/>
          <w:color w:val="000000" w:themeColor="text1"/>
          <w:sz w:val="28"/>
          <w:szCs w:val="28"/>
        </w:rPr>
      </w:pPr>
      <w:r w:rsidRPr="000776ED">
        <w:rPr>
          <w:noProof/>
          <w:color w:val="000000" w:themeColor="text1"/>
          <w:sz w:val="28"/>
          <w:szCs w:val="28"/>
        </w:rPr>
        <w:lastRenderedPageBreak/>
        <w:t>((temperature - 10)**2 * 0.02)</w:t>
      </w:r>
      <w:r w:rsidR="00D013D0">
        <w:rPr>
          <w:noProof/>
          <w:color w:val="000000" w:themeColor="text1"/>
          <w:sz w:val="28"/>
          <w:szCs w:val="28"/>
        </w:rPr>
        <w:t xml:space="preserve"> - п</w:t>
      </w:r>
      <w:r w:rsidRPr="000776ED">
        <w:rPr>
          <w:noProof/>
          <w:color w:val="000000" w:themeColor="text1"/>
          <w:sz w:val="28"/>
          <w:szCs w:val="28"/>
        </w:rPr>
        <w:t>араболічна залежність від температури. Це імітує сценарій, коли забруднення вище при низьких температурах та при високих, з мінімумом близько 10°C</w:t>
      </w:r>
      <w:r w:rsidR="00D013D0">
        <w:rPr>
          <w:noProof/>
          <w:color w:val="000000" w:themeColor="text1"/>
          <w:sz w:val="28"/>
          <w:szCs w:val="28"/>
        </w:rPr>
        <w:t>;</w:t>
      </w:r>
    </w:p>
    <w:p w14:paraId="6491BD86" w14:textId="77777777" w:rsidR="00D013D0" w:rsidRDefault="00D013D0" w:rsidP="00D013D0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="000776ED" w:rsidRPr="00D013D0">
        <w:rPr>
          <w:noProof/>
          <w:color w:val="000000" w:themeColor="text1"/>
          <w:sz w:val="28"/>
          <w:szCs w:val="28"/>
        </w:rPr>
        <w:t>одавання шуму</w:t>
      </w:r>
      <w:r>
        <w:rPr>
          <w:noProof/>
          <w:color w:val="000000" w:themeColor="text1"/>
          <w:sz w:val="28"/>
          <w:szCs w:val="28"/>
        </w:rPr>
        <w:t xml:space="preserve"> - д</w:t>
      </w:r>
      <w:r w:rsidR="000776ED" w:rsidRPr="00D013D0">
        <w:rPr>
          <w:noProof/>
          <w:color w:val="000000" w:themeColor="text1"/>
          <w:sz w:val="28"/>
          <w:szCs w:val="28"/>
        </w:rPr>
        <w:t>о базового значення додається випадковий шум для імітації неврахованих факторів. В експериментах використовуються два типи шуму:</w:t>
      </w:r>
    </w:p>
    <w:p w14:paraId="74D5B1F5" w14:textId="058900AA" w:rsidR="00D013D0" w:rsidRDefault="00D013D0" w:rsidP="00D013D0">
      <w:pPr>
        <w:pStyle w:val="ac"/>
        <w:numPr>
          <w:ilvl w:val="0"/>
          <w:numId w:val="72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г</w:t>
      </w:r>
      <w:r w:rsidR="000776ED" w:rsidRPr="00D013D0">
        <w:rPr>
          <w:noProof/>
          <w:color w:val="000000" w:themeColor="text1"/>
          <w:sz w:val="28"/>
          <w:szCs w:val="28"/>
        </w:rPr>
        <w:t>аусівський</w:t>
      </w:r>
      <w:r w:rsidR="00904380">
        <w:rPr>
          <w:noProof/>
          <w:color w:val="000000" w:themeColor="text1"/>
          <w:sz w:val="28"/>
          <w:szCs w:val="28"/>
        </w:rPr>
        <w:t xml:space="preserve"> - </w:t>
      </w:r>
      <w:r w:rsidR="000776ED" w:rsidRPr="00D013D0">
        <w:rPr>
          <w:noProof/>
          <w:color w:val="000000" w:themeColor="text1"/>
          <w:sz w:val="28"/>
          <w:szCs w:val="28"/>
        </w:rPr>
        <w:t>np.random.normal(0, noise_level, ...)</w:t>
      </w:r>
      <w:r>
        <w:rPr>
          <w:noProof/>
          <w:color w:val="000000" w:themeColor="text1"/>
          <w:sz w:val="28"/>
          <w:szCs w:val="28"/>
        </w:rPr>
        <w:t>;</w:t>
      </w:r>
    </w:p>
    <w:p w14:paraId="7B91CF98" w14:textId="64CF9BFC" w:rsidR="000776ED" w:rsidRPr="00D013D0" w:rsidRDefault="00D013D0" w:rsidP="00D013D0">
      <w:pPr>
        <w:pStyle w:val="ac"/>
        <w:numPr>
          <w:ilvl w:val="0"/>
          <w:numId w:val="72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</w:t>
      </w:r>
      <w:r w:rsidR="000776ED" w:rsidRPr="00D013D0">
        <w:rPr>
          <w:noProof/>
          <w:color w:val="000000" w:themeColor="text1"/>
          <w:sz w:val="28"/>
          <w:szCs w:val="28"/>
        </w:rPr>
        <w:t>івномірний</w:t>
      </w:r>
      <w:r w:rsidR="00904380">
        <w:rPr>
          <w:noProof/>
          <w:color w:val="000000" w:themeColor="text1"/>
          <w:sz w:val="28"/>
          <w:szCs w:val="28"/>
        </w:rPr>
        <w:t xml:space="preserve"> - </w:t>
      </w:r>
      <w:r w:rsidR="000776ED" w:rsidRPr="00D013D0">
        <w:rPr>
          <w:noProof/>
          <w:color w:val="000000" w:themeColor="text1"/>
          <w:sz w:val="28"/>
          <w:szCs w:val="28"/>
        </w:rPr>
        <w:t>np.random.uniform(-noise_level, noise_level,</w:t>
      </w:r>
      <w:r w:rsidR="00981E99">
        <w:rPr>
          <w:noProof/>
          <w:color w:val="000000" w:themeColor="text1"/>
          <w:sz w:val="28"/>
          <w:szCs w:val="28"/>
        </w:rPr>
        <w:t xml:space="preserve"> </w:t>
      </w:r>
      <w:r w:rsidR="000776ED" w:rsidRPr="00D013D0">
        <w:rPr>
          <w:noProof/>
          <w:color w:val="000000" w:themeColor="text1"/>
          <w:sz w:val="28"/>
          <w:szCs w:val="28"/>
        </w:rPr>
        <w:t>...)</w:t>
      </w:r>
      <w:r>
        <w:rPr>
          <w:noProof/>
          <w:color w:val="000000" w:themeColor="text1"/>
          <w:sz w:val="28"/>
          <w:szCs w:val="28"/>
        </w:rPr>
        <w:t>.</w:t>
      </w:r>
    </w:p>
    <w:p w14:paraId="23D5E777" w14:textId="565E1166" w:rsidR="000776ED" w:rsidRPr="00D013D0" w:rsidRDefault="00D013D0" w:rsidP="00D013D0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ф</w:t>
      </w:r>
      <w:r w:rsidR="000776ED" w:rsidRPr="00D013D0">
        <w:rPr>
          <w:noProof/>
          <w:color w:val="000000" w:themeColor="text1"/>
          <w:sz w:val="28"/>
          <w:szCs w:val="28"/>
        </w:rPr>
        <w:t>інальне значення</w:t>
      </w:r>
      <w:r>
        <w:rPr>
          <w:noProof/>
          <w:color w:val="000000" w:themeColor="text1"/>
          <w:sz w:val="28"/>
          <w:szCs w:val="28"/>
        </w:rPr>
        <w:t xml:space="preserve"> -</w:t>
      </w:r>
      <w:r w:rsidR="000776ED" w:rsidRPr="00D013D0">
        <w:rPr>
          <w:noProof/>
          <w:color w:val="000000" w:themeColor="text1"/>
          <w:sz w:val="28"/>
          <w:szCs w:val="28"/>
        </w:rPr>
        <w:t xml:space="preserve"> y = np.maximum(base_pm25 + noise, 0) (</w:t>
      </w:r>
      <w:r w:rsidR="00F5279B">
        <w:rPr>
          <w:noProof/>
          <w:color w:val="000000" w:themeColor="text1"/>
          <w:sz w:val="28"/>
          <w:szCs w:val="28"/>
        </w:rPr>
        <w:t>р</w:t>
      </w:r>
      <w:r w:rsidR="000776ED" w:rsidRPr="00D013D0">
        <w:rPr>
          <w:noProof/>
          <w:color w:val="000000" w:themeColor="text1"/>
          <w:sz w:val="28"/>
          <w:szCs w:val="28"/>
        </w:rPr>
        <w:t>езультат обмежується нулем знизу, оскільки рівень PM2.5 не може бути негативним).</w:t>
      </w:r>
    </w:p>
    <w:p w14:paraId="0F3C9556" w14:textId="77777777" w:rsidR="002862B1" w:rsidRDefault="002862B1" w:rsidP="002862B1">
      <w:pPr>
        <w:rPr>
          <w:noProof/>
          <w:color w:val="000000" w:themeColor="text1"/>
          <w:sz w:val="28"/>
          <w:szCs w:val="28"/>
        </w:rPr>
      </w:pPr>
    </w:p>
    <w:p w14:paraId="2A8DC557" w14:textId="256672A0" w:rsidR="000A5358" w:rsidRDefault="0061174D" w:rsidP="00D0592F">
      <w:pPr>
        <w:jc w:val="center"/>
        <w:rPr>
          <w:noProof/>
          <w:color w:val="000000" w:themeColor="text1"/>
          <w:sz w:val="28"/>
          <w:szCs w:val="28"/>
        </w:rPr>
      </w:pPr>
      <w:r w:rsidRPr="0061174D">
        <w:rPr>
          <w:noProof/>
          <w:color w:val="000000" w:themeColor="text1"/>
          <w:sz w:val="28"/>
          <w:szCs w:val="28"/>
        </w:rPr>
        <w:t>10. АРХІТЕКТУРА НЕЙРОМЕРЕЖІ ТА ОПИС ЇЇ ПАРАМЕТРІВ</w:t>
      </w:r>
    </w:p>
    <w:p w14:paraId="77C3D4D8" w14:textId="77777777" w:rsidR="00D0592F" w:rsidRDefault="00D0592F" w:rsidP="00D0592F">
      <w:pPr>
        <w:rPr>
          <w:noProof/>
          <w:color w:val="000000" w:themeColor="text1"/>
          <w:sz w:val="28"/>
          <w:szCs w:val="28"/>
        </w:rPr>
      </w:pPr>
    </w:p>
    <w:p w14:paraId="541F629C" w14:textId="209FE49D" w:rsidR="00570744" w:rsidRDefault="00570744" w:rsidP="00B314C5">
      <w:pPr>
        <w:jc w:val="both"/>
        <w:rPr>
          <w:noProof/>
          <w:color w:val="000000" w:themeColor="text1"/>
          <w:sz w:val="28"/>
          <w:szCs w:val="28"/>
        </w:rPr>
      </w:pPr>
      <w:r w:rsidRPr="00570744">
        <w:rPr>
          <w:noProof/>
          <w:color w:val="000000" w:themeColor="text1"/>
          <w:sz w:val="28"/>
          <w:szCs w:val="28"/>
        </w:rPr>
        <w:t xml:space="preserve">Для вирішення задачі регресії з двома вхідними ознаками було обрано послідовну модель </w:t>
      </w:r>
      <w:r w:rsidR="00532456">
        <w:rPr>
          <w:noProof/>
          <w:color w:val="000000" w:themeColor="text1"/>
          <w:sz w:val="28"/>
          <w:szCs w:val="28"/>
          <w:lang w:val="en-US"/>
        </w:rPr>
        <w:t>s</w:t>
      </w:r>
      <w:r w:rsidRPr="00570744">
        <w:rPr>
          <w:noProof/>
          <w:color w:val="000000" w:themeColor="text1"/>
          <w:sz w:val="28"/>
          <w:szCs w:val="28"/>
        </w:rPr>
        <w:t>equential з tensorflow.keras.</w:t>
      </w:r>
    </w:p>
    <w:p w14:paraId="04FB08BD" w14:textId="77777777" w:rsidR="007A327D" w:rsidRPr="007A327D" w:rsidRDefault="007A327D" w:rsidP="00B314C5">
      <w:pPr>
        <w:jc w:val="both"/>
        <w:rPr>
          <w:noProof/>
          <w:color w:val="000000" w:themeColor="text1"/>
          <w:sz w:val="28"/>
          <w:szCs w:val="28"/>
        </w:rPr>
      </w:pPr>
    </w:p>
    <w:p w14:paraId="22FFB623" w14:textId="4FC8808B" w:rsidR="007A327D" w:rsidRPr="007A327D" w:rsidRDefault="007A327D" w:rsidP="007A327D">
      <w:pPr>
        <w:jc w:val="both"/>
        <w:rPr>
          <w:noProof/>
          <w:color w:val="000000" w:themeColor="text1"/>
          <w:sz w:val="28"/>
          <w:szCs w:val="28"/>
        </w:rPr>
      </w:pPr>
      <w:r w:rsidRPr="007A327D">
        <w:rPr>
          <w:noProof/>
          <w:color w:val="000000" w:themeColor="text1"/>
          <w:sz w:val="28"/>
          <w:szCs w:val="28"/>
        </w:rPr>
        <w:t>Архітектура моделі</w:t>
      </w:r>
      <w:r w:rsidRPr="007A327D">
        <w:rPr>
          <w:noProof/>
          <w:color w:val="000000" w:themeColor="text1"/>
          <w:sz w:val="28"/>
          <w:szCs w:val="28"/>
        </w:rPr>
        <w:t>:</w:t>
      </w:r>
    </w:p>
    <w:p w14:paraId="654FAE27" w14:textId="77777777" w:rsidR="007A327D" w:rsidRDefault="007A327D" w:rsidP="007A327D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т</w:t>
      </w:r>
      <w:r w:rsidRPr="007A327D">
        <w:rPr>
          <w:noProof/>
          <w:color w:val="000000" w:themeColor="text1"/>
          <w:sz w:val="28"/>
          <w:szCs w:val="28"/>
        </w:rPr>
        <w:t>ип моделі</w:t>
      </w:r>
      <w:r>
        <w:rPr>
          <w:noProof/>
          <w:color w:val="000000" w:themeColor="text1"/>
          <w:sz w:val="28"/>
          <w:szCs w:val="28"/>
        </w:rPr>
        <w:t xml:space="preserve"> -</w:t>
      </w:r>
      <w:r w:rsidRPr="007A327D">
        <w:rPr>
          <w:noProof/>
          <w:color w:val="000000" w:themeColor="text1"/>
          <w:sz w:val="28"/>
          <w:szCs w:val="28"/>
        </w:rPr>
        <w:t xml:space="preserve"> keras.Sequential</w:t>
      </w:r>
      <w:r>
        <w:rPr>
          <w:noProof/>
          <w:color w:val="000000" w:themeColor="text1"/>
          <w:sz w:val="28"/>
          <w:szCs w:val="28"/>
          <w:lang w:val="en-US"/>
        </w:rPr>
        <w:t>;</w:t>
      </w:r>
    </w:p>
    <w:p w14:paraId="22EBBDE1" w14:textId="2044A240" w:rsidR="007A327D" w:rsidRDefault="007A327D" w:rsidP="007A327D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 w:rsidRPr="007A327D">
        <w:rPr>
          <w:noProof/>
          <w:color w:val="000000" w:themeColor="text1"/>
          <w:sz w:val="28"/>
          <w:szCs w:val="28"/>
        </w:rPr>
        <w:t>в</w:t>
      </w:r>
      <w:r w:rsidRPr="007A327D">
        <w:rPr>
          <w:noProof/>
          <w:color w:val="000000" w:themeColor="text1"/>
          <w:sz w:val="28"/>
          <w:szCs w:val="28"/>
        </w:rPr>
        <w:t xml:space="preserve">хідний шар </w:t>
      </w:r>
      <w:r w:rsidR="00265DA5">
        <w:rPr>
          <w:noProof/>
          <w:color w:val="000000" w:themeColor="text1"/>
          <w:sz w:val="28"/>
          <w:szCs w:val="28"/>
        </w:rPr>
        <w:t>-</w:t>
      </w:r>
      <w:r w:rsidRPr="007A327D">
        <w:rPr>
          <w:noProof/>
          <w:color w:val="000000" w:themeColor="text1"/>
          <w:sz w:val="28"/>
          <w:szCs w:val="28"/>
        </w:rPr>
        <w:t xml:space="preserve"> </w:t>
      </w:r>
      <w:r w:rsidR="00265DA5">
        <w:rPr>
          <w:noProof/>
          <w:color w:val="000000" w:themeColor="text1"/>
          <w:sz w:val="28"/>
          <w:szCs w:val="28"/>
        </w:rPr>
        <w:t>н</w:t>
      </w:r>
      <w:r w:rsidRPr="007A327D">
        <w:rPr>
          <w:noProof/>
          <w:color w:val="000000" w:themeColor="text1"/>
          <w:sz w:val="28"/>
          <w:szCs w:val="28"/>
        </w:rPr>
        <w:t>еявний, приймає 2 вхідні ознаки (input_shape=(2,)), що відповідають стандартизованим traffic та temperature</w:t>
      </w:r>
      <w:r w:rsidRPr="007A327D">
        <w:rPr>
          <w:noProof/>
          <w:color w:val="000000" w:themeColor="text1"/>
          <w:sz w:val="28"/>
          <w:szCs w:val="28"/>
          <w:lang w:val="en-US"/>
        </w:rPr>
        <w:t>;</w:t>
      </w:r>
    </w:p>
    <w:p w14:paraId="7776F955" w14:textId="20054E7E" w:rsidR="007A327D" w:rsidRDefault="007A327D" w:rsidP="007A327D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</w:t>
      </w:r>
      <w:r w:rsidRPr="007A327D">
        <w:rPr>
          <w:noProof/>
          <w:color w:val="000000" w:themeColor="text1"/>
          <w:sz w:val="28"/>
          <w:szCs w:val="28"/>
        </w:rPr>
        <w:t xml:space="preserve">рихований шар 1 </w:t>
      </w:r>
      <w:r w:rsidR="00265DA5">
        <w:rPr>
          <w:noProof/>
          <w:color w:val="000000" w:themeColor="text1"/>
          <w:sz w:val="28"/>
          <w:szCs w:val="28"/>
        </w:rPr>
        <w:t>-</w:t>
      </w:r>
      <w:r w:rsidRPr="007A327D">
        <w:rPr>
          <w:noProof/>
          <w:color w:val="000000" w:themeColor="text1"/>
          <w:sz w:val="28"/>
          <w:szCs w:val="28"/>
        </w:rPr>
        <w:t xml:space="preserve"> </w:t>
      </w:r>
      <w:r w:rsidR="00265DA5">
        <w:rPr>
          <w:noProof/>
          <w:color w:val="000000" w:themeColor="text1"/>
          <w:sz w:val="28"/>
          <w:szCs w:val="28"/>
          <w:lang w:val="en-US"/>
        </w:rPr>
        <w:t>d</w:t>
      </w:r>
      <w:r w:rsidRPr="007A327D">
        <w:rPr>
          <w:noProof/>
          <w:color w:val="000000" w:themeColor="text1"/>
          <w:sz w:val="28"/>
          <w:szCs w:val="28"/>
        </w:rPr>
        <w:t>ense (повнозв'язний) шар з 32 нейронами та функцією активації ReLU (relu)</w:t>
      </w:r>
      <w:r w:rsidRPr="007A327D">
        <w:rPr>
          <w:noProof/>
          <w:color w:val="000000" w:themeColor="text1"/>
          <w:sz w:val="28"/>
          <w:szCs w:val="28"/>
          <w:lang w:val="en-US"/>
        </w:rPr>
        <w:t>;</w:t>
      </w:r>
    </w:p>
    <w:p w14:paraId="7BC8C3FF" w14:textId="6AD1B55A" w:rsidR="007A327D" w:rsidRDefault="007A327D" w:rsidP="007A327D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</w:t>
      </w:r>
      <w:r w:rsidRPr="007A327D">
        <w:rPr>
          <w:noProof/>
          <w:color w:val="000000" w:themeColor="text1"/>
          <w:sz w:val="28"/>
          <w:szCs w:val="28"/>
        </w:rPr>
        <w:t xml:space="preserve">рихований шар 2 </w:t>
      </w:r>
      <w:r w:rsidR="00265DA5">
        <w:rPr>
          <w:noProof/>
          <w:color w:val="000000" w:themeColor="text1"/>
          <w:sz w:val="28"/>
          <w:szCs w:val="28"/>
        </w:rPr>
        <w:t xml:space="preserve">- </w:t>
      </w:r>
      <w:r w:rsidR="00265DA5">
        <w:rPr>
          <w:noProof/>
          <w:color w:val="000000" w:themeColor="text1"/>
          <w:sz w:val="28"/>
          <w:szCs w:val="28"/>
          <w:lang w:val="en-US"/>
        </w:rPr>
        <w:t>d</w:t>
      </w:r>
      <w:r w:rsidRPr="007A327D">
        <w:rPr>
          <w:noProof/>
          <w:color w:val="000000" w:themeColor="text1"/>
          <w:sz w:val="28"/>
          <w:szCs w:val="28"/>
        </w:rPr>
        <w:t>ense шар з 16 нейронами та функцією активації ReLU (relu)</w:t>
      </w:r>
      <w:r w:rsidRPr="007A327D">
        <w:rPr>
          <w:noProof/>
          <w:color w:val="000000" w:themeColor="text1"/>
          <w:sz w:val="28"/>
          <w:szCs w:val="28"/>
          <w:lang w:val="en-US"/>
        </w:rPr>
        <w:t>;</w:t>
      </w:r>
    </w:p>
    <w:p w14:paraId="1D1E4B27" w14:textId="0E0DEF3E" w:rsidR="007A327D" w:rsidRPr="007207FF" w:rsidRDefault="007A327D" w:rsidP="007A327D">
      <w:pPr>
        <w:pStyle w:val="ac"/>
        <w:numPr>
          <w:ilvl w:val="0"/>
          <w:numId w:val="71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в</w:t>
      </w:r>
      <w:r w:rsidRPr="007A327D">
        <w:rPr>
          <w:noProof/>
          <w:color w:val="000000" w:themeColor="text1"/>
          <w:sz w:val="28"/>
          <w:szCs w:val="28"/>
        </w:rPr>
        <w:t xml:space="preserve">ихідний шар </w:t>
      </w:r>
      <w:r w:rsidR="00265DA5">
        <w:rPr>
          <w:noProof/>
          <w:color w:val="000000" w:themeColor="text1"/>
          <w:sz w:val="28"/>
          <w:szCs w:val="28"/>
        </w:rPr>
        <w:t xml:space="preserve">- </w:t>
      </w:r>
      <w:r w:rsidR="00265DA5">
        <w:rPr>
          <w:noProof/>
          <w:color w:val="000000" w:themeColor="text1"/>
          <w:sz w:val="28"/>
          <w:szCs w:val="28"/>
          <w:lang w:val="en-US"/>
        </w:rPr>
        <w:t>d</w:t>
      </w:r>
      <w:r w:rsidRPr="007A327D">
        <w:rPr>
          <w:noProof/>
          <w:color w:val="000000" w:themeColor="text1"/>
          <w:sz w:val="28"/>
          <w:szCs w:val="28"/>
        </w:rPr>
        <w:t xml:space="preserve">ense шар з 1 нейроном (оскільки прогнозується одне числове значення PM2.5). Функція активації </w:t>
      </w:r>
      <w:r w:rsidR="008B656C">
        <w:rPr>
          <w:noProof/>
          <w:color w:val="000000" w:themeColor="text1"/>
          <w:sz w:val="28"/>
          <w:szCs w:val="28"/>
          <w:lang w:val="en-US"/>
        </w:rPr>
        <w:t xml:space="preserve">- </w:t>
      </w:r>
      <w:r w:rsidRPr="007A327D">
        <w:rPr>
          <w:noProof/>
          <w:color w:val="000000" w:themeColor="text1"/>
          <w:sz w:val="28"/>
          <w:szCs w:val="28"/>
        </w:rPr>
        <w:t>лінійна (за замовчуванням), що є стандартом для задач регресії.</w:t>
      </w:r>
    </w:p>
    <w:p w14:paraId="2947F35E" w14:textId="77777777" w:rsidR="007207FF" w:rsidRDefault="007207FF" w:rsidP="007207FF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6F278F23" w14:textId="3BEF33A0" w:rsidR="007D2645" w:rsidRPr="007D2645" w:rsidRDefault="007D2645" w:rsidP="007D2645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7D2645">
        <w:rPr>
          <w:noProof/>
          <w:color w:val="000000" w:themeColor="text1"/>
          <w:sz w:val="28"/>
          <w:szCs w:val="28"/>
        </w:rPr>
        <w:t>Параметри компіляції та навчання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14:paraId="73514105" w14:textId="77777777" w:rsidR="009B43DE" w:rsidRDefault="009B43DE" w:rsidP="009B43DE">
      <w:pPr>
        <w:pStyle w:val="ac"/>
        <w:numPr>
          <w:ilvl w:val="0"/>
          <w:numId w:val="75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о</w:t>
      </w:r>
      <w:r w:rsidR="007D2645" w:rsidRPr="009B43DE">
        <w:rPr>
          <w:noProof/>
          <w:color w:val="000000" w:themeColor="text1"/>
          <w:sz w:val="28"/>
          <w:szCs w:val="28"/>
        </w:rPr>
        <w:t>птимізатор</w:t>
      </w:r>
      <w:r>
        <w:rPr>
          <w:noProof/>
          <w:color w:val="000000" w:themeColor="text1"/>
          <w:sz w:val="28"/>
          <w:szCs w:val="28"/>
        </w:rPr>
        <w:t xml:space="preserve"> - </w:t>
      </w:r>
      <w:r w:rsidR="007D2645" w:rsidRPr="009B43DE">
        <w:rPr>
          <w:noProof/>
          <w:color w:val="000000" w:themeColor="text1"/>
          <w:sz w:val="28"/>
          <w:szCs w:val="28"/>
        </w:rPr>
        <w:t>adam (Adaptive Moment Estimation)</w:t>
      </w:r>
      <w:r>
        <w:rPr>
          <w:noProof/>
          <w:color w:val="000000" w:themeColor="text1"/>
          <w:sz w:val="28"/>
          <w:szCs w:val="28"/>
        </w:rPr>
        <w:t>;</w:t>
      </w:r>
    </w:p>
    <w:p w14:paraId="6EC6EBFC" w14:textId="0DBED0B3" w:rsidR="009B43DE" w:rsidRDefault="009B43DE" w:rsidP="009B43DE">
      <w:pPr>
        <w:pStyle w:val="ac"/>
        <w:numPr>
          <w:ilvl w:val="0"/>
          <w:numId w:val="75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ф</w:t>
      </w:r>
      <w:r w:rsidR="007D2645" w:rsidRPr="009B43DE">
        <w:rPr>
          <w:noProof/>
          <w:color w:val="000000" w:themeColor="text1"/>
          <w:sz w:val="28"/>
          <w:szCs w:val="28"/>
        </w:rPr>
        <w:t xml:space="preserve">ункція втрат </w:t>
      </w:r>
      <w:r>
        <w:rPr>
          <w:noProof/>
          <w:color w:val="000000" w:themeColor="text1"/>
          <w:sz w:val="28"/>
          <w:szCs w:val="28"/>
        </w:rPr>
        <w:t>-</w:t>
      </w:r>
      <w:r w:rsidR="007D2645" w:rsidRPr="009B43DE">
        <w:rPr>
          <w:noProof/>
          <w:color w:val="000000" w:themeColor="text1"/>
          <w:sz w:val="28"/>
          <w:szCs w:val="28"/>
        </w:rPr>
        <w:t xml:space="preserve"> mean_squared_error (MSE, середньоквадратична помилка) </w:t>
      </w:r>
      <w:r>
        <w:rPr>
          <w:noProof/>
          <w:color w:val="000000" w:themeColor="text1"/>
          <w:sz w:val="28"/>
          <w:szCs w:val="28"/>
        </w:rPr>
        <w:t>-</w:t>
      </w:r>
      <w:r w:rsidR="007D2645" w:rsidRPr="009B43DE">
        <w:rPr>
          <w:noProof/>
          <w:color w:val="000000" w:themeColor="text1"/>
          <w:sz w:val="28"/>
          <w:szCs w:val="28"/>
        </w:rPr>
        <w:t xml:space="preserve"> стандартний вибір для регресії</w:t>
      </w:r>
      <w:r w:rsidRPr="009B43DE">
        <w:rPr>
          <w:noProof/>
          <w:color w:val="000000" w:themeColor="text1"/>
          <w:sz w:val="28"/>
          <w:szCs w:val="28"/>
        </w:rPr>
        <w:t>;</w:t>
      </w:r>
    </w:p>
    <w:p w14:paraId="52DF992A" w14:textId="3E592F05" w:rsidR="009B43DE" w:rsidRDefault="009B43DE" w:rsidP="009B43DE">
      <w:pPr>
        <w:pStyle w:val="ac"/>
        <w:numPr>
          <w:ilvl w:val="0"/>
          <w:numId w:val="75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м</w:t>
      </w:r>
      <w:r w:rsidR="007D2645" w:rsidRPr="009B43DE">
        <w:rPr>
          <w:noProof/>
          <w:color w:val="000000" w:themeColor="text1"/>
          <w:sz w:val="28"/>
          <w:szCs w:val="28"/>
        </w:rPr>
        <w:t>етрики</w:t>
      </w:r>
      <w:r>
        <w:rPr>
          <w:noProof/>
          <w:color w:val="000000" w:themeColor="text1"/>
          <w:sz w:val="28"/>
          <w:szCs w:val="28"/>
        </w:rPr>
        <w:t xml:space="preserve"> - </w:t>
      </w:r>
      <w:r w:rsidR="007D2645" w:rsidRPr="009B43DE">
        <w:rPr>
          <w:noProof/>
          <w:color w:val="000000" w:themeColor="text1"/>
          <w:sz w:val="28"/>
          <w:szCs w:val="28"/>
        </w:rPr>
        <w:t>mae (Mean Absolute Error) для додаткового моніторингу якості моделі</w:t>
      </w:r>
      <w:r w:rsidRPr="009B43DE">
        <w:rPr>
          <w:noProof/>
          <w:color w:val="000000" w:themeColor="text1"/>
          <w:sz w:val="28"/>
          <w:szCs w:val="28"/>
        </w:rPr>
        <w:t>;</w:t>
      </w:r>
    </w:p>
    <w:p w14:paraId="3B7504C2" w14:textId="0BFCA3A9" w:rsidR="007D2645" w:rsidRPr="009B43DE" w:rsidRDefault="009B43DE" w:rsidP="009B43DE">
      <w:pPr>
        <w:pStyle w:val="ac"/>
        <w:numPr>
          <w:ilvl w:val="0"/>
          <w:numId w:val="75"/>
        </w:numPr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к</w:t>
      </w:r>
      <w:r w:rsidR="007D2645" w:rsidRPr="009B43DE">
        <w:rPr>
          <w:noProof/>
          <w:color w:val="000000" w:themeColor="text1"/>
          <w:sz w:val="28"/>
          <w:szCs w:val="28"/>
        </w:rPr>
        <w:t>ількість епох</w:t>
      </w:r>
      <w:r>
        <w:rPr>
          <w:noProof/>
          <w:color w:val="000000" w:themeColor="text1"/>
          <w:sz w:val="28"/>
          <w:szCs w:val="28"/>
        </w:rPr>
        <w:t xml:space="preserve"> -</w:t>
      </w:r>
      <w:r w:rsidR="007D2645" w:rsidRPr="009B43DE">
        <w:rPr>
          <w:noProof/>
          <w:color w:val="000000" w:themeColor="text1"/>
          <w:sz w:val="28"/>
          <w:szCs w:val="28"/>
        </w:rPr>
        <w:t xml:space="preserve"> 100 або 150 (в залежності від експерименту).</w:t>
      </w:r>
    </w:p>
    <w:p w14:paraId="131947E3" w14:textId="77777777" w:rsidR="007207FF" w:rsidRPr="007207FF" w:rsidRDefault="007207FF" w:rsidP="007207FF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A391588" w14:textId="77777777" w:rsidR="007F14D8" w:rsidRDefault="007F14D8" w:rsidP="00B314C5">
      <w:pPr>
        <w:jc w:val="both"/>
        <w:rPr>
          <w:noProof/>
          <w:color w:val="000000" w:themeColor="text1"/>
          <w:sz w:val="28"/>
          <w:szCs w:val="28"/>
        </w:rPr>
        <w:sectPr w:rsidR="007F14D8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E8C109E" w14:textId="77777777" w:rsidR="00026665" w:rsidRDefault="00026665" w:rsidP="00026665">
      <w:pPr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11. </w:t>
      </w:r>
      <w:r w:rsidRPr="00026665">
        <w:rPr>
          <w:noProof/>
          <w:color w:val="000000" w:themeColor="text1"/>
          <w:sz w:val="28"/>
          <w:szCs w:val="28"/>
        </w:rPr>
        <w:t>РЕЗУЛЬТАТИ МОДЕЛЮВАННЯ ЗАВДАННЯ</w:t>
      </w:r>
    </w:p>
    <w:p w14:paraId="12FD1B94" w14:textId="3A5D7631" w:rsidR="007F14D8" w:rsidRPr="00026665" w:rsidRDefault="00026665" w:rsidP="00026665">
      <w:pPr>
        <w:jc w:val="center"/>
        <w:rPr>
          <w:noProof/>
          <w:color w:val="000000" w:themeColor="text1"/>
          <w:sz w:val="22"/>
          <w:szCs w:val="22"/>
        </w:rPr>
      </w:pPr>
      <w:r w:rsidRPr="00026665">
        <w:rPr>
          <w:noProof/>
          <w:color w:val="000000" w:themeColor="text1"/>
          <w:sz w:val="22"/>
          <w:szCs w:val="22"/>
        </w:rPr>
        <w:t>(ТАБЛИЦЯ З ОЦІНКАМИ ЯКОСТІ МОДЕЛІ ДЛЯ РІЗНИХ ЕКСПЕРИМЕНТІВ)</w:t>
      </w:r>
    </w:p>
    <w:p w14:paraId="00148410" w14:textId="77777777" w:rsidR="00D0592F" w:rsidRDefault="00D0592F" w:rsidP="00B314C5">
      <w:pPr>
        <w:jc w:val="both"/>
        <w:rPr>
          <w:noProof/>
          <w:color w:val="000000" w:themeColor="text1"/>
          <w:sz w:val="28"/>
          <w:szCs w:val="28"/>
        </w:rPr>
      </w:pPr>
    </w:p>
    <w:p w14:paraId="20DB9DF5" w14:textId="77777777" w:rsidR="00FC7980" w:rsidRPr="00FC7980" w:rsidRDefault="00FC7980" w:rsidP="00FC7980">
      <w:pPr>
        <w:jc w:val="both"/>
        <w:rPr>
          <w:noProof/>
          <w:color w:val="000000" w:themeColor="text1"/>
          <w:sz w:val="28"/>
          <w:szCs w:val="28"/>
        </w:rPr>
      </w:pPr>
      <w:r w:rsidRPr="00FC7980">
        <w:rPr>
          <w:noProof/>
          <w:color w:val="000000" w:themeColor="text1"/>
          <w:sz w:val="28"/>
          <w:szCs w:val="28"/>
        </w:rPr>
        <w:t>Було проведено 5 експериментів з різними параметрами шуму, пропорціями розподілу вибірки та кількістю епох.</w:t>
      </w:r>
    </w:p>
    <w:p w14:paraId="0C275190" w14:textId="77777777" w:rsidR="00026665" w:rsidRDefault="00026665" w:rsidP="00B314C5">
      <w:pPr>
        <w:jc w:val="both"/>
        <w:rPr>
          <w:noProof/>
          <w:color w:val="000000" w:themeColor="text1"/>
          <w:sz w:val="28"/>
          <w:szCs w:val="28"/>
        </w:rPr>
      </w:pPr>
    </w:p>
    <w:p w14:paraId="58DA48EE" w14:textId="3132F172" w:rsidR="00DC0C96" w:rsidRDefault="00E02485" w:rsidP="00B314C5">
      <w:pPr>
        <w:jc w:val="both"/>
        <w:rPr>
          <w:noProof/>
          <w:color w:val="000000" w:themeColor="text1"/>
          <w:sz w:val="28"/>
          <w:szCs w:val="28"/>
        </w:rPr>
      </w:pPr>
      <w:r w:rsidRPr="00E02485">
        <w:rPr>
          <w:noProof/>
          <w:color w:val="000000" w:themeColor="text1"/>
          <w:sz w:val="28"/>
          <w:szCs w:val="28"/>
        </w:rPr>
        <w:drawing>
          <wp:inline distT="0" distB="0" distL="0" distR="0" wp14:anchorId="0A657537" wp14:editId="2DB3B9A6">
            <wp:extent cx="5274945" cy="3164840"/>
            <wp:effectExtent l="19050" t="19050" r="20955" b="16510"/>
            <wp:docPr id="156983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6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64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08EFE3" w14:textId="1951666B" w:rsidR="00FE28E6" w:rsidRDefault="00FE28E6" w:rsidP="00B314C5">
      <w:pPr>
        <w:jc w:val="both"/>
        <w:rPr>
          <w:noProof/>
          <w:color w:val="000000" w:themeColor="text1"/>
          <w:sz w:val="28"/>
          <w:szCs w:val="28"/>
        </w:rPr>
      </w:pPr>
      <w:r w:rsidRPr="00FE28E6">
        <w:rPr>
          <w:noProof/>
          <w:color w:val="000000" w:themeColor="text1"/>
          <w:sz w:val="28"/>
          <w:szCs w:val="28"/>
        </w:rPr>
        <w:drawing>
          <wp:inline distT="0" distB="0" distL="0" distR="0" wp14:anchorId="62D2E911" wp14:editId="69CD7E2F">
            <wp:extent cx="5274945" cy="2197735"/>
            <wp:effectExtent l="19050" t="19050" r="20955" b="12065"/>
            <wp:docPr id="202507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1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97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8A453" w14:textId="77777777" w:rsidR="00673C04" w:rsidRDefault="00673C04" w:rsidP="00B314C5">
      <w:pPr>
        <w:jc w:val="both"/>
        <w:rPr>
          <w:noProof/>
          <w:color w:val="000000" w:themeColor="text1"/>
          <w:sz w:val="28"/>
          <w:szCs w:val="28"/>
        </w:rPr>
        <w:sectPr w:rsidR="00673C04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A66D2C7" w14:textId="77777777" w:rsidR="009C3C2C" w:rsidRPr="009C3C2C" w:rsidRDefault="009C3C2C" w:rsidP="003949EF">
      <w:pPr>
        <w:jc w:val="center"/>
        <w:rPr>
          <w:noProof/>
          <w:color w:val="000000" w:themeColor="text1"/>
          <w:sz w:val="28"/>
          <w:szCs w:val="28"/>
        </w:rPr>
      </w:pPr>
      <w:r w:rsidRPr="009C3C2C">
        <w:rPr>
          <w:noProof/>
          <w:color w:val="000000" w:themeColor="text1"/>
          <w:sz w:val="28"/>
          <w:szCs w:val="28"/>
        </w:rPr>
        <w:lastRenderedPageBreak/>
        <w:t>Таблиця результатів експериментів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"/>
        <w:gridCol w:w="1779"/>
        <w:gridCol w:w="1889"/>
        <w:gridCol w:w="1383"/>
        <w:gridCol w:w="1382"/>
        <w:gridCol w:w="1380"/>
      </w:tblGrid>
      <w:tr w:rsidR="0085318C" w14:paraId="500F6FF1" w14:textId="77777777" w:rsidTr="009F5EC0">
        <w:tc>
          <w:tcPr>
            <w:tcW w:w="484" w:type="dxa"/>
          </w:tcPr>
          <w:p w14:paraId="2732AD82" w14:textId="39873AD5" w:rsidR="0085318C" w:rsidRP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779" w:type="dxa"/>
          </w:tcPr>
          <w:p w14:paraId="5E371483" w14:textId="40B25288" w:rsid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t>Тип шуму</w:t>
            </w:r>
          </w:p>
        </w:tc>
        <w:tc>
          <w:tcPr>
            <w:tcW w:w="1889" w:type="dxa"/>
          </w:tcPr>
          <w:p w14:paraId="021ADFF4" w14:textId="4B69396B" w:rsid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t>Рівень шуму</w:t>
            </w:r>
          </w:p>
        </w:tc>
        <w:tc>
          <w:tcPr>
            <w:tcW w:w="1383" w:type="dxa"/>
          </w:tcPr>
          <w:p w14:paraId="5C0E3881" w14:textId="011DA153" w:rsid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t xml:space="preserve">Розподіл </w:t>
            </w:r>
          </w:p>
        </w:tc>
        <w:tc>
          <w:tcPr>
            <w:tcW w:w="1382" w:type="dxa"/>
          </w:tcPr>
          <w:p w14:paraId="289A94CB" w14:textId="681E0788" w:rsid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t>Епохи</w:t>
            </w:r>
          </w:p>
        </w:tc>
        <w:tc>
          <w:tcPr>
            <w:tcW w:w="1380" w:type="dxa"/>
          </w:tcPr>
          <w:p w14:paraId="4D4AF7C0" w14:textId="053CE0C8" w:rsidR="0085318C" w:rsidRPr="0085318C" w:rsidRDefault="0085318C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R</w:t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softHyphen/>
            </w:r>
            <w:r w:rsidRPr="0085318C">
              <w:rPr>
                <w:noProof/>
                <w:color w:val="000000" w:themeColor="text1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5318C" w14:paraId="405C669E" w14:textId="77777777" w:rsidTr="009F5EC0">
        <w:tc>
          <w:tcPr>
            <w:tcW w:w="484" w:type="dxa"/>
          </w:tcPr>
          <w:p w14:paraId="7B465FAB" w14:textId="03F6C308" w:rsidR="0085318C" w:rsidRPr="00966CF7" w:rsidRDefault="00966CF7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779" w:type="dxa"/>
          </w:tcPr>
          <w:p w14:paraId="55D10B45" w14:textId="31B73442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gaussian</w:t>
            </w:r>
          </w:p>
        </w:tc>
        <w:tc>
          <w:tcPr>
            <w:tcW w:w="1889" w:type="dxa"/>
          </w:tcPr>
          <w:p w14:paraId="4FAA427D" w14:textId="45F0C19F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1383" w:type="dxa"/>
          </w:tcPr>
          <w:p w14:paraId="51C588E1" w14:textId="2112A98E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80% / 20%</w:t>
            </w:r>
          </w:p>
        </w:tc>
        <w:tc>
          <w:tcPr>
            <w:tcW w:w="1382" w:type="dxa"/>
          </w:tcPr>
          <w:p w14:paraId="222106EB" w14:textId="195E8DFC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80" w:type="dxa"/>
          </w:tcPr>
          <w:p w14:paraId="68131D6A" w14:textId="1258BC51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0.7488</w:t>
            </w:r>
          </w:p>
        </w:tc>
      </w:tr>
      <w:tr w:rsidR="0085318C" w14:paraId="379DFE4F" w14:textId="77777777" w:rsidTr="009F5EC0">
        <w:tc>
          <w:tcPr>
            <w:tcW w:w="484" w:type="dxa"/>
          </w:tcPr>
          <w:p w14:paraId="33D97F96" w14:textId="2CA4BAFC" w:rsidR="0085318C" w:rsidRPr="00966CF7" w:rsidRDefault="00966CF7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779" w:type="dxa"/>
          </w:tcPr>
          <w:p w14:paraId="3A005C35" w14:textId="60D8AB5D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gaussian</w:t>
            </w:r>
          </w:p>
        </w:tc>
        <w:tc>
          <w:tcPr>
            <w:tcW w:w="1889" w:type="dxa"/>
          </w:tcPr>
          <w:p w14:paraId="3ADE385E" w14:textId="5A702726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5.0</w:t>
            </w:r>
          </w:p>
        </w:tc>
        <w:tc>
          <w:tcPr>
            <w:tcW w:w="1383" w:type="dxa"/>
          </w:tcPr>
          <w:p w14:paraId="7A254330" w14:textId="342D7CF6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80% / 20%</w:t>
            </w:r>
          </w:p>
        </w:tc>
        <w:tc>
          <w:tcPr>
            <w:tcW w:w="1382" w:type="dxa"/>
          </w:tcPr>
          <w:p w14:paraId="028F8EDD" w14:textId="123811A0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80" w:type="dxa"/>
          </w:tcPr>
          <w:p w14:paraId="586862AA" w14:textId="0AC4A8E3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0.5896</w:t>
            </w:r>
          </w:p>
        </w:tc>
      </w:tr>
      <w:tr w:rsidR="0085318C" w14:paraId="651FFD85" w14:textId="77777777" w:rsidTr="009F5EC0">
        <w:tc>
          <w:tcPr>
            <w:tcW w:w="484" w:type="dxa"/>
          </w:tcPr>
          <w:p w14:paraId="4331F26B" w14:textId="46A62E69" w:rsidR="0085318C" w:rsidRPr="00966CF7" w:rsidRDefault="00966CF7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79" w:type="dxa"/>
          </w:tcPr>
          <w:p w14:paraId="6E2DC4EA" w14:textId="44A80EB1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gaussian</w:t>
            </w:r>
          </w:p>
        </w:tc>
        <w:tc>
          <w:tcPr>
            <w:tcW w:w="1889" w:type="dxa"/>
          </w:tcPr>
          <w:p w14:paraId="6CE8413D" w14:textId="2E7AA0B7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3.0</w:t>
            </w:r>
          </w:p>
        </w:tc>
        <w:tc>
          <w:tcPr>
            <w:tcW w:w="1383" w:type="dxa"/>
          </w:tcPr>
          <w:p w14:paraId="251BA14C" w14:textId="7F7984A7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80% / 20%</w:t>
            </w:r>
          </w:p>
        </w:tc>
        <w:tc>
          <w:tcPr>
            <w:tcW w:w="1382" w:type="dxa"/>
          </w:tcPr>
          <w:p w14:paraId="300795E2" w14:textId="5ECB1912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80" w:type="dxa"/>
          </w:tcPr>
          <w:p w14:paraId="2E0DDE90" w14:textId="64193382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0.8164</w:t>
            </w:r>
          </w:p>
        </w:tc>
      </w:tr>
      <w:tr w:rsidR="0085318C" w14:paraId="401248B8" w14:textId="77777777" w:rsidTr="009F5EC0">
        <w:tc>
          <w:tcPr>
            <w:tcW w:w="484" w:type="dxa"/>
          </w:tcPr>
          <w:p w14:paraId="174DD4E6" w14:textId="704F5C51" w:rsidR="0085318C" w:rsidRPr="00966CF7" w:rsidRDefault="00966CF7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779" w:type="dxa"/>
          </w:tcPr>
          <w:p w14:paraId="1FED3F84" w14:textId="68822552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gaussian</w:t>
            </w:r>
          </w:p>
        </w:tc>
        <w:tc>
          <w:tcPr>
            <w:tcW w:w="1889" w:type="dxa"/>
          </w:tcPr>
          <w:p w14:paraId="6BAA7B20" w14:textId="34D58D6E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1383" w:type="dxa"/>
          </w:tcPr>
          <w:p w14:paraId="0642621B" w14:textId="4C741F35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70% / 30%</w:t>
            </w:r>
          </w:p>
        </w:tc>
        <w:tc>
          <w:tcPr>
            <w:tcW w:w="1382" w:type="dxa"/>
          </w:tcPr>
          <w:p w14:paraId="3BBA5371" w14:textId="608BE8C6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80" w:type="dxa"/>
          </w:tcPr>
          <w:p w14:paraId="761FE147" w14:textId="7F14C823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0.7334</w:t>
            </w:r>
          </w:p>
        </w:tc>
      </w:tr>
      <w:tr w:rsidR="0085318C" w14:paraId="1C6B0899" w14:textId="77777777" w:rsidTr="009F5EC0">
        <w:tc>
          <w:tcPr>
            <w:tcW w:w="484" w:type="dxa"/>
          </w:tcPr>
          <w:p w14:paraId="187C924A" w14:textId="2F957807" w:rsidR="0085318C" w:rsidRPr="00966CF7" w:rsidRDefault="00966CF7" w:rsidP="00B314C5">
            <w:pPr>
              <w:jc w:val="both"/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79" w:type="dxa"/>
          </w:tcPr>
          <w:p w14:paraId="7E04D362" w14:textId="6A50BF52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gaussian</w:t>
            </w:r>
          </w:p>
        </w:tc>
        <w:tc>
          <w:tcPr>
            <w:tcW w:w="1889" w:type="dxa"/>
          </w:tcPr>
          <w:p w14:paraId="1A2E40C7" w14:textId="18FBEB6C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1383" w:type="dxa"/>
          </w:tcPr>
          <w:p w14:paraId="7B77D49A" w14:textId="21213744" w:rsidR="0085318C" w:rsidRDefault="002D5048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2D5048">
              <w:rPr>
                <w:noProof/>
                <w:color w:val="000000" w:themeColor="text1"/>
                <w:sz w:val="28"/>
                <w:szCs w:val="28"/>
              </w:rPr>
              <w:t>90% / 10%</w:t>
            </w:r>
          </w:p>
        </w:tc>
        <w:tc>
          <w:tcPr>
            <w:tcW w:w="1382" w:type="dxa"/>
          </w:tcPr>
          <w:p w14:paraId="3F240EA2" w14:textId="178736D7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80" w:type="dxa"/>
          </w:tcPr>
          <w:p w14:paraId="65522BE6" w14:textId="64EB79B4" w:rsidR="0085318C" w:rsidRDefault="0058336A" w:rsidP="00B314C5">
            <w:pPr>
              <w:jc w:val="both"/>
              <w:rPr>
                <w:noProof/>
                <w:color w:val="000000" w:themeColor="text1"/>
                <w:sz w:val="28"/>
                <w:szCs w:val="28"/>
              </w:rPr>
            </w:pPr>
            <w:r w:rsidRPr="0058336A">
              <w:rPr>
                <w:noProof/>
                <w:color w:val="000000" w:themeColor="text1"/>
                <w:sz w:val="28"/>
                <w:szCs w:val="28"/>
              </w:rPr>
              <w:t>0.8639</w:t>
            </w:r>
          </w:p>
        </w:tc>
      </w:tr>
    </w:tbl>
    <w:p w14:paraId="4816EAEE" w14:textId="77777777" w:rsidR="00A146FD" w:rsidRPr="008F4663" w:rsidRDefault="00A146FD" w:rsidP="00B314C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1565BAE6" w14:textId="77777777" w:rsidR="003514BC" w:rsidRDefault="003514BC" w:rsidP="00B314C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91B06D4" w14:textId="79F6C433" w:rsidR="003514BC" w:rsidRDefault="00B945BF" w:rsidP="00B945BF">
      <w:pPr>
        <w:jc w:val="center"/>
        <w:rPr>
          <w:noProof/>
          <w:color w:val="000000" w:themeColor="text1"/>
          <w:sz w:val="28"/>
          <w:szCs w:val="28"/>
        </w:rPr>
      </w:pPr>
      <w:r w:rsidRPr="003514BC">
        <w:rPr>
          <w:noProof/>
          <w:color w:val="000000" w:themeColor="text1"/>
          <w:sz w:val="28"/>
          <w:szCs w:val="28"/>
        </w:rPr>
        <w:t>12. ЕКРАННІ ФОРМИ З РЕЗУЛЬТАТАМИ РОБОТИ ПРОГРАМИ</w:t>
      </w:r>
    </w:p>
    <w:p w14:paraId="63789E1C" w14:textId="77777777" w:rsidR="00B945BF" w:rsidRDefault="00B945BF" w:rsidP="00B945BF">
      <w:pPr>
        <w:rPr>
          <w:noProof/>
          <w:color w:val="000000" w:themeColor="text1"/>
          <w:sz w:val="28"/>
          <w:szCs w:val="28"/>
        </w:rPr>
      </w:pPr>
    </w:p>
    <w:p w14:paraId="03E46649" w14:textId="4F29F679" w:rsidR="00B945BF" w:rsidRDefault="00875D41" w:rsidP="00B945BF">
      <w:pPr>
        <w:rPr>
          <w:noProof/>
          <w:color w:val="000000" w:themeColor="text1"/>
          <w:sz w:val="28"/>
          <w:szCs w:val="28"/>
        </w:rPr>
      </w:pPr>
      <w:r w:rsidRPr="00875D41">
        <w:rPr>
          <w:noProof/>
          <w:color w:val="000000" w:themeColor="text1"/>
          <w:sz w:val="28"/>
          <w:szCs w:val="28"/>
        </w:rPr>
        <w:drawing>
          <wp:inline distT="0" distB="0" distL="0" distR="0" wp14:anchorId="17E168A2" wp14:editId="3418B3BF">
            <wp:extent cx="5760000" cy="2654995"/>
            <wp:effectExtent l="0" t="0" r="0" b="0"/>
            <wp:docPr id="2653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A7CE" w14:textId="14502CB6" w:rsidR="00875D41" w:rsidRPr="003514BC" w:rsidRDefault="00875D41" w:rsidP="00B945BF">
      <w:pPr>
        <w:rPr>
          <w:noProof/>
          <w:color w:val="000000" w:themeColor="text1"/>
          <w:sz w:val="28"/>
          <w:szCs w:val="28"/>
        </w:rPr>
      </w:pPr>
      <w:r w:rsidRPr="00875D41">
        <w:rPr>
          <w:noProof/>
          <w:color w:val="000000" w:themeColor="text1"/>
          <w:sz w:val="28"/>
          <w:szCs w:val="28"/>
        </w:rPr>
        <w:drawing>
          <wp:inline distT="0" distB="0" distL="0" distR="0" wp14:anchorId="62D0016E" wp14:editId="76526156">
            <wp:extent cx="5760000" cy="2342275"/>
            <wp:effectExtent l="0" t="0" r="0" b="1270"/>
            <wp:docPr id="16682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3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BC0" w14:textId="77777777" w:rsidR="0023320D" w:rsidRDefault="0023320D" w:rsidP="00A10058">
      <w:pPr>
        <w:jc w:val="both"/>
        <w:rPr>
          <w:noProof/>
          <w:color w:val="000000" w:themeColor="text1"/>
          <w:sz w:val="28"/>
          <w:szCs w:val="28"/>
        </w:rPr>
        <w:sectPr w:rsidR="0023320D" w:rsidSect="003F0C0A"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493362D" w14:textId="584C0A97" w:rsidR="00A10058" w:rsidRPr="00A10058" w:rsidRDefault="00B945BF" w:rsidP="009F747B">
      <w:pPr>
        <w:jc w:val="center"/>
        <w:rPr>
          <w:noProof/>
          <w:color w:val="000000" w:themeColor="text1"/>
          <w:sz w:val="28"/>
          <w:szCs w:val="28"/>
        </w:rPr>
      </w:pPr>
      <w:r w:rsidRPr="00A10058">
        <w:rPr>
          <w:noProof/>
          <w:color w:val="000000" w:themeColor="text1"/>
          <w:sz w:val="28"/>
          <w:szCs w:val="28"/>
        </w:rPr>
        <w:lastRenderedPageBreak/>
        <w:t>13. ЛІСТИНГ ПРОГРАМИ</w:t>
      </w:r>
    </w:p>
    <w:p w14:paraId="2961C678" w14:textId="2B1BCA78" w:rsidR="003514BC" w:rsidRDefault="006206D2" w:rsidP="00B314C5">
      <w:pPr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main.py</w:t>
      </w:r>
    </w:p>
    <w:p w14:paraId="0C1593ED" w14:textId="77777777" w:rsidR="0023320D" w:rsidRPr="0023320D" w:rsidRDefault="0023320D" w:rsidP="0023320D">
      <w:pPr>
        <w:shd w:val="clear" w:color="auto" w:fill="262626" w:themeFill="text1" w:themeFillTint="D9"/>
        <w:rPr>
          <w:noProof/>
          <w:color w:val="FFFFFF" w:themeColor="background1"/>
          <w:sz w:val="20"/>
          <w:szCs w:val="20"/>
        </w:rPr>
      </w:pPr>
      <w:r w:rsidRPr="0023320D">
        <w:rPr>
          <w:noProof/>
          <w:color w:val="FFFFFF" w:themeColor="background1"/>
          <w:sz w:val="20"/>
          <w:szCs w:val="20"/>
        </w:rPr>
        <w:t>import numpy as np</w:t>
      </w:r>
      <w:r w:rsidRPr="0023320D">
        <w:rPr>
          <w:noProof/>
          <w:color w:val="FFFFFF" w:themeColor="background1"/>
          <w:sz w:val="20"/>
          <w:szCs w:val="20"/>
        </w:rPr>
        <w:br/>
        <w:t>import pandas as pd</w:t>
      </w:r>
      <w:r w:rsidRPr="0023320D">
        <w:rPr>
          <w:noProof/>
          <w:color w:val="FFFFFF" w:themeColor="background1"/>
          <w:sz w:val="20"/>
          <w:szCs w:val="20"/>
        </w:rPr>
        <w:br/>
        <w:t>from tensorflow import keras</w:t>
      </w:r>
      <w:r w:rsidRPr="0023320D">
        <w:rPr>
          <w:noProof/>
          <w:color w:val="FFFFFF" w:themeColor="background1"/>
          <w:sz w:val="20"/>
          <w:szCs w:val="20"/>
        </w:rPr>
        <w:br/>
        <w:t>from sklearn.model_selection import train_test_split</w:t>
      </w:r>
      <w:r w:rsidRPr="0023320D">
        <w:rPr>
          <w:noProof/>
          <w:color w:val="FFFFFF" w:themeColor="background1"/>
          <w:sz w:val="20"/>
          <w:szCs w:val="20"/>
        </w:rPr>
        <w:br/>
        <w:t>from sklearn.metrics import r2_score</w:t>
      </w:r>
      <w:r w:rsidRPr="0023320D">
        <w:rPr>
          <w:noProof/>
          <w:color w:val="FFFFFF" w:themeColor="background1"/>
          <w:sz w:val="20"/>
          <w:szCs w:val="20"/>
        </w:rPr>
        <w:br/>
        <w:t>from sklearn.preprocessing import StandardScaler</w:t>
      </w:r>
      <w:r w:rsidRPr="0023320D">
        <w:rPr>
          <w:noProof/>
          <w:color w:val="FFFFFF" w:themeColor="background1"/>
          <w:sz w:val="20"/>
          <w:szCs w:val="20"/>
        </w:rPr>
        <w:br/>
        <w:t>import matplotlib.pyplot as plt</w:t>
      </w:r>
      <w:r w:rsidRPr="0023320D">
        <w:rPr>
          <w:noProof/>
          <w:color w:val="FFFFFF" w:themeColor="background1"/>
          <w:sz w:val="20"/>
          <w:szCs w:val="20"/>
        </w:rPr>
        <w:br/>
        <w:t>import os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os.environ['TF_CPP_MIN_LOG_LEVEL'] = '2'</w:t>
      </w:r>
      <w:r w:rsidRPr="0023320D">
        <w:rPr>
          <w:noProof/>
          <w:color w:val="FFFFFF" w:themeColor="background1"/>
          <w:sz w:val="20"/>
          <w:szCs w:val="20"/>
        </w:rPr>
        <w:br/>
        <w:t>results_dir = 'results_task2'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if not os.path.exists(results_dir):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os.makedirs(results_dir)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N_SAMPLES = 200</w:t>
      </w:r>
      <w:r w:rsidRPr="0023320D">
        <w:rPr>
          <w:noProof/>
          <w:color w:val="FFFFFF" w:themeColor="background1"/>
          <w:sz w:val="20"/>
          <w:szCs w:val="20"/>
        </w:rPr>
        <w:br/>
        <w:t>np.random.seed(42)</w:t>
      </w:r>
      <w:r w:rsidRPr="0023320D">
        <w:rPr>
          <w:noProof/>
          <w:color w:val="FFFFFF" w:themeColor="background1"/>
          <w:sz w:val="20"/>
          <w:szCs w:val="20"/>
        </w:rPr>
        <w:br/>
        <w:t>traffic = np.random.uniform(50, 500, N_SAMPLES)</w:t>
      </w:r>
      <w:r w:rsidRPr="0023320D">
        <w:rPr>
          <w:noProof/>
          <w:color w:val="FFFFFF" w:themeColor="background1"/>
          <w:sz w:val="20"/>
          <w:szCs w:val="20"/>
        </w:rPr>
        <w:br/>
        <w:t>temperature = np.random.uniform(-10, 30, N_SAMPLES)</w:t>
      </w:r>
      <w:r w:rsidRPr="0023320D">
        <w:rPr>
          <w:noProof/>
          <w:color w:val="FFFFFF" w:themeColor="background1"/>
          <w:sz w:val="20"/>
          <w:szCs w:val="20"/>
        </w:rPr>
        <w:br/>
        <w:t>X = np.stack([traffic, temperature], axis=1)</w:t>
      </w:r>
      <w:r w:rsidRPr="0023320D">
        <w:rPr>
          <w:noProof/>
          <w:color w:val="FFFFFF" w:themeColor="background1"/>
          <w:sz w:val="20"/>
          <w:szCs w:val="20"/>
        </w:rPr>
        <w:br/>
        <w:t>scaler = StandardScaler()</w:t>
      </w:r>
      <w:r w:rsidRPr="0023320D">
        <w:rPr>
          <w:noProof/>
          <w:color w:val="FFFFFF" w:themeColor="background1"/>
          <w:sz w:val="20"/>
          <w:szCs w:val="20"/>
        </w:rPr>
        <w:br/>
        <w:t>X_scaled = scaler.fit_transform(X)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def calculate_pm25(traffic, temperature, noise_type='gaussian', noise_level=1.0):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base_pm25 = (traffic * 0.05) + ((temperature - 10) ** 2 * 0.02) + 10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if noise_type == 'gaussian':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noise = np.random.normal(0, noise_level, traffic.shape)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elif noise_type == 'uniform':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noise = np.random.uniform(-noise_level, noise_level, traffic.shape)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else: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noise = 0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y = base_pm25 + noise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return np.maximum(y, 0)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def create_model(input_dim):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model = keras.Sequential([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keras.layers.Input(shape=(input_dim,)),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keras.layers.Dense(32, activation='relu'),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keras.layers.Dense(16, activation='relu'),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keras.layers.Dense(1)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])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model.compile(optimizer='adam', loss='mean_squared_error', metrics=['mae'])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return model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experiments = [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{'split': 0.2, 'noise_type': 'gaussian', 'noise_level': 2.0, 'epochs': 100},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{'split': 0.2, 'noise_type': 'gaussian', 'noise_level': 5.0, 'epochs': 100},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{'split': 0.2, 'noise_type': 'uniform', 'noise_level': 3.0, 'epochs': 100},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{'split': 0.3, 'noise_type': 'gaussian', 'noise_level': 2.0, 'epochs': 100},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{'split': 0.1, 'noise_type': 'gaussian', 'noise_level': 2.0, 'epochs': 150}</w:t>
      </w:r>
      <w:r w:rsidRPr="0023320D">
        <w:rPr>
          <w:noProof/>
          <w:color w:val="FFFFFF" w:themeColor="background1"/>
          <w:sz w:val="20"/>
          <w:szCs w:val="20"/>
        </w:rPr>
        <w:br/>
        <w:t>]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results_data = []</w:t>
      </w:r>
      <w:r w:rsidRPr="0023320D">
        <w:rPr>
          <w:noProof/>
          <w:color w:val="FFFFFF" w:themeColor="background1"/>
          <w:sz w:val="20"/>
          <w:szCs w:val="20"/>
        </w:rPr>
        <w:br/>
        <w:t>print("Початок проведення експериментів...")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lastRenderedPageBreak/>
        <w:br/>
        <w:t>for i, exp in enumerate(experiments):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print(f"\n--- Експеримент {i + 1}/{len(experiments)} ---")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print(f"Параметри: {exp}")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y = calculate_pm25(X[:, 0], X[:, 1], exp['noise_type'], exp['noise_level'])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X_train, X_test, y_train, y_test = train_test_split(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X_scaled, y, test_size=exp['split'], random_state=42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model = create_model(input_dim=2)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history = model.fit(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X_train, y_train,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epochs=exp['epochs'],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validation_split=0.1,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verbose=0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print("Навчання завершено.")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y_pred = model.predict(X_test).flatten()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r2 = r2_score(y_test, y_pred)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final_val_loss = history.history['val_loss'][-1]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print(f"Результат R^2 на тестових даних: {r2:.4f}")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results_data.append([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i + 1,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exp['noise_type'],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exp['noise_level'],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f"{int((1 - exp['split']) * 100)}% / {int(exp['split'] * 100)}%",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exp['epochs'],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f"{r2:.4f}"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])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if i == 0: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print("Збереження графіків для експерименту 1...")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plt.figure(figsize=(10, 6))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plt.scatter(y_test, y_pred, alpha=0.7, edgecolors='k')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plt.plot([y_test.min(), y_test.max()], [y_test.min(), y_test.max()], 'r--', lw=2)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plt.title('Результати моделювання: Реальні vs Прогнозовані (Експеримент 1)')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plt.xlabel('Реальні значення (y_test)')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plt.ylabel('Прогнозовані значення (y_pred)')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plt.grid(True)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plt.savefig(os.path.join(results_dir, 'actual_vs_predicted.png'))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plt.figure(figsize=(12, 5))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plt.plot(history.history['loss'], label='Втрати на навчанні (Loss)')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plt.plot(history.history['val_loss'], label='Втрати на валідації (Validation Loss)')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plt.title('Історія навчання (Експеримент 1)')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plt.xlabel('Епохи')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plt.ylabel('Втрати (MSE)')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plt.legend()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plt.grid(True)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    plt.savefig(os.path.join(results_dir, 'training_history_task2.png'))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results_df = pd.DataFrame(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results_data,</w:t>
      </w:r>
      <w:r w:rsidRPr="0023320D">
        <w:rPr>
          <w:noProof/>
          <w:color w:val="FFFFFF" w:themeColor="background1"/>
          <w:sz w:val="20"/>
          <w:szCs w:val="20"/>
        </w:rPr>
        <w:br/>
        <w:t xml:space="preserve">    columns=["№ Експерименту", "Тип шуму", "Рівень шуму", "Розподіл (Train/Test)", "Епохи", </w:t>
      </w:r>
      <w:r w:rsidRPr="0023320D">
        <w:rPr>
          <w:noProof/>
          <w:color w:val="FFFFFF" w:themeColor="background1"/>
          <w:sz w:val="20"/>
          <w:szCs w:val="20"/>
        </w:rPr>
        <w:lastRenderedPageBreak/>
        <w:t>"R^2 (на тесті)"]</w:t>
      </w:r>
      <w:r w:rsidRPr="0023320D">
        <w:rPr>
          <w:noProof/>
          <w:color w:val="FFFFFF" w:themeColor="background1"/>
          <w:sz w:val="20"/>
          <w:szCs w:val="20"/>
        </w:rPr>
        <w:br/>
        <w:t>)</w:t>
      </w:r>
      <w:r w:rsidRPr="0023320D">
        <w:rPr>
          <w:noProof/>
          <w:color w:val="FFFFFF" w:themeColor="background1"/>
          <w:sz w:val="20"/>
          <w:szCs w:val="20"/>
        </w:rPr>
        <w:br/>
      </w:r>
      <w:r w:rsidRPr="0023320D">
        <w:rPr>
          <w:noProof/>
          <w:color w:val="FFFFFF" w:themeColor="background1"/>
          <w:sz w:val="20"/>
          <w:szCs w:val="20"/>
        </w:rPr>
        <w:br/>
        <w:t>print("\n\n--- Узагальнена таблиця результатів ---")</w:t>
      </w:r>
      <w:r w:rsidRPr="0023320D">
        <w:rPr>
          <w:noProof/>
          <w:color w:val="FFFFFF" w:themeColor="background1"/>
          <w:sz w:val="20"/>
          <w:szCs w:val="20"/>
        </w:rPr>
        <w:br/>
        <w:t>print(results_df.to_string(index=False))</w:t>
      </w:r>
      <w:r w:rsidRPr="0023320D">
        <w:rPr>
          <w:noProof/>
          <w:color w:val="FFFFFF" w:themeColor="background1"/>
          <w:sz w:val="20"/>
          <w:szCs w:val="20"/>
        </w:rPr>
        <w:br/>
        <w:t>results_df.to_csv(os.path.join(results_dir, 'results_table.csv'), index=False)</w:t>
      </w:r>
      <w:r w:rsidRPr="0023320D">
        <w:rPr>
          <w:noProof/>
          <w:color w:val="FFFFFF" w:themeColor="background1"/>
          <w:sz w:val="20"/>
          <w:szCs w:val="20"/>
        </w:rPr>
        <w:br/>
        <w:t>print(f"\nВсі результати та графіки збережено у папку: {results_dir}")</w:t>
      </w:r>
    </w:p>
    <w:p w14:paraId="195E8BF8" w14:textId="77777777" w:rsidR="006206D2" w:rsidRPr="00A146FD" w:rsidRDefault="006206D2" w:rsidP="00B314C5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sectPr w:rsidR="006206D2" w:rsidRPr="00A146FD" w:rsidSect="003F0C0A"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F9D9B" w14:textId="77777777" w:rsidR="00991FB6" w:rsidRDefault="00991FB6">
      <w:r>
        <w:separator/>
      </w:r>
    </w:p>
  </w:endnote>
  <w:endnote w:type="continuationSeparator" w:id="0">
    <w:p w14:paraId="77E57209" w14:textId="77777777" w:rsidR="00991FB6" w:rsidRDefault="0099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6DEC" w14:textId="77777777" w:rsidR="00991FB6" w:rsidRDefault="00991FB6">
      <w:r>
        <w:separator/>
      </w:r>
    </w:p>
  </w:footnote>
  <w:footnote w:type="continuationSeparator" w:id="0">
    <w:p w14:paraId="27F3301E" w14:textId="77777777" w:rsidR="00991FB6" w:rsidRDefault="0099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7545CAA"/>
    <w:lvl w:ilvl="0">
      <w:numFmt w:val="decimal"/>
      <w:pStyle w:val="Checklistitem"/>
      <w:lvlText w:val="*"/>
      <w:lvlJc w:val="left"/>
      <w:pPr>
        <w:ind w:left="0" w:firstLine="0"/>
      </w:pPr>
    </w:lvl>
  </w:abstractNum>
  <w:abstractNum w:abstractNumId="1" w15:restartNumberingAfterBreak="0">
    <w:nsid w:val="00224203"/>
    <w:multiLevelType w:val="multilevel"/>
    <w:tmpl w:val="754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C36EB"/>
    <w:multiLevelType w:val="multilevel"/>
    <w:tmpl w:val="41B8A480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3" w15:restartNumberingAfterBreak="0">
    <w:nsid w:val="01B93CC6"/>
    <w:multiLevelType w:val="hybridMultilevel"/>
    <w:tmpl w:val="CD386C6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F05FFD"/>
    <w:multiLevelType w:val="multilevel"/>
    <w:tmpl w:val="670E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43050"/>
    <w:multiLevelType w:val="hybridMultilevel"/>
    <w:tmpl w:val="4976C0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5F7124"/>
    <w:multiLevelType w:val="multilevel"/>
    <w:tmpl w:val="81D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A0FF8"/>
    <w:multiLevelType w:val="multilevel"/>
    <w:tmpl w:val="C190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52F97"/>
    <w:multiLevelType w:val="hybridMultilevel"/>
    <w:tmpl w:val="C3F8A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6073E"/>
    <w:multiLevelType w:val="multilevel"/>
    <w:tmpl w:val="000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176BFB"/>
    <w:multiLevelType w:val="hybridMultilevel"/>
    <w:tmpl w:val="AC34B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D42F4"/>
    <w:multiLevelType w:val="hybridMultilevel"/>
    <w:tmpl w:val="66148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631CA"/>
    <w:multiLevelType w:val="multilevel"/>
    <w:tmpl w:val="921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F39D7"/>
    <w:multiLevelType w:val="multilevel"/>
    <w:tmpl w:val="78F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90CB8"/>
    <w:multiLevelType w:val="hybridMultilevel"/>
    <w:tmpl w:val="27F068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51886"/>
    <w:multiLevelType w:val="multilevel"/>
    <w:tmpl w:val="FCB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44A07"/>
    <w:multiLevelType w:val="multilevel"/>
    <w:tmpl w:val="87F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A257E"/>
    <w:multiLevelType w:val="multilevel"/>
    <w:tmpl w:val="235A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3449DB"/>
    <w:multiLevelType w:val="hybridMultilevel"/>
    <w:tmpl w:val="3CF4BA4E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DF0F16"/>
    <w:multiLevelType w:val="hybridMultilevel"/>
    <w:tmpl w:val="D200E94C"/>
    <w:lvl w:ilvl="0" w:tplc="0422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A22F0B"/>
    <w:multiLevelType w:val="multilevel"/>
    <w:tmpl w:val="EE3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1392B"/>
    <w:multiLevelType w:val="multilevel"/>
    <w:tmpl w:val="B9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37186"/>
    <w:multiLevelType w:val="hybridMultilevel"/>
    <w:tmpl w:val="DCC861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40F2C"/>
    <w:multiLevelType w:val="multilevel"/>
    <w:tmpl w:val="6EA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410092"/>
    <w:multiLevelType w:val="multilevel"/>
    <w:tmpl w:val="FB76A2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F6D13F2"/>
    <w:multiLevelType w:val="multilevel"/>
    <w:tmpl w:val="DF7C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5A687E"/>
    <w:multiLevelType w:val="hybridMultilevel"/>
    <w:tmpl w:val="9DEE3AD6"/>
    <w:lvl w:ilvl="0" w:tplc="338029E8">
      <w:start w:val="1"/>
      <w:numFmt w:val="decimal"/>
      <w:pStyle w:val="Checklistnumberedheading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1F3757"/>
    <w:multiLevelType w:val="hybridMultilevel"/>
    <w:tmpl w:val="7196FB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A1659"/>
    <w:multiLevelType w:val="hybridMultilevel"/>
    <w:tmpl w:val="F4608A8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04013"/>
    <w:multiLevelType w:val="hybridMultilevel"/>
    <w:tmpl w:val="AC4A45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6491C"/>
    <w:multiLevelType w:val="hybridMultilevel"/>
    <w:tmpl w:val="533A66A0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3EF5AAB"/>
    <w:multiLevelType w:val="multilevel"/>
    <w:tmpl w:val="138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322DFB"/>
    <w:multiLevelType w:val="hybridMultilevel"/>
    <w:tmpl w:val="5C48CE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31C8C"/>
    <w:multiLevelType w:val="multilevel"/>
    <w:tmpl w:val="B490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22F41"/>
    <w:multiLevelType w:val="hybridMultilevel"/>
    <w:tmpl w:val="43BE5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66DC7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008D8"/>
    <w:multiLevelType w:val="multilevel"/>
    <w:tmpl w:val="0326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A73350"/>
    <w:multiLevelType w:val="multilevel"/>
    <w:tmpl w:val="967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BC3466"/>
    <w:multiLevelType w:val="hybridMultilevel"/>
    <w:tmpl w:val="BC64D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F84C8D"/>
    <w:multiLevelType w:val="multilevel"/>
    <w:tmpl w:val="0F40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D17105"/>
    <w:multiLevelType w:val="multilevel"/>
    <w:tmpl w:val="6CA472C6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0" w15:restartNumberingAfterBreak="0">
    <w:nsid w:val="56EF5F1D"/>
    <w:multiLevelType w:val="multilevel"/>
    <w:tmpl w:val="385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F35CC2"/>
    <w:multiLevelType w:val="hybridMultilevel"/>
    <w:tmpl w:val="AA4CA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2364A8"/>
    <w:multiLevelType w:val="hybridMultilevel"/>
    <w:tmpl w:val="F79A8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4B04C2"/>
    <w:multiLevelType w:val="multilevel"/>
    <w:tmpl w:val="891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15BDF"/>
    <w:multiLevelType w:val="multilevel"/>
    <w:tmpl w:val="744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797D31"/>
    <w:multiLevelType w:val="hybridMultilevel"/>
    <w:tmpl w:val="37C04D64"/>
    <w:lvl w:ilvl="0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33839E2"/>
    <w:multiLevelType w:val="hybridMultilevel"/>
    <w:tmpl w:val="BA4A3390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4DE7274"/>
    <w:multiLevelType w:val="multilevel"/>
    <w:tmpl w:val="3D4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023D91"/>
    <w:multiLevelType w:val="multilevel"/>
    <w:tmpl w:val="87F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E79E2"/>
    <w:multiLevelType w:val="multilevel"/>
    <w:tmpl w:val="6642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D81102"/>
    <w:multiLevelType w:val="multilevel"/>
    <w:tmpl w:val="463A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EB5DAC"/>
    <w:multiLevelType w:val="multilevel"/>
    <w:tmpl w:val="CF2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22183"/>
    <w:multiLevelType w:val="multilevel"/>
    <w:tmpl w:val="C2FE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9670CC"/>
    <w:multiLevelType w:val="multilevel"/>
    <w:tmpl w:val="03F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C52463"/>
    <w:multiLevelType w:val="multilevel"/>
    <w:tmpl w:val="546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B5DF3"/>
    <w:multiLevelType w:val="hybridMultilevel"/>
    <w:tmpl w:val="EA86981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4B49F4"/>
    <w:multiLevelType w:val="multilevel"/>
    <w:tmpl w:val="92A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ED1ED6"/>
    <w:multiLevelType w:val="multilevel"/>
    <w:tmpl w:val="5D4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1422F2"/>
    <w:multiLevelType w:val="hybridMultilevel"/>
    <w:tmpl w:val="9F5E7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0" w15:restartNumberingAfterBreak="0">
    <w:nsid w:val="7BEB2F46"/>
    <w:multiLevelType w:val="multilevel"/>
    <w:tmpl w:val="87F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0E0B75"/>
    <w:multiLevelType w:val="hybridMultilevel"/>
    <w:tmpl w:val="D1E49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8410">
    <w:abstractNumId w:val="59"/>
  </w:num>
  <w:num w:numId="2" w16cid:durableId="8087438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0750238">
    <w:abstractNumId w:val="2"/>
  </w:num>
  <w:num w:numId="4" w16cid:durableId="2122801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5186456">
    <w:abstractNumId w:val="39"/>
  </w:num>
  <w:num w:numId="6" w16cid:durableId="18197590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8672192">
    <w:abstractNumId w:val="0"/>
  </w:num>
  <w:num w:numId="8" w16cid:durableId="1110009208">
    <w:abstractNumId w:val="0"/>
    <w:lvlOverride w:ilvl="0">
      <w:lvl w:ilvl="0">
        <w:numFmt w:val="bullet"/>
        <w:pStyle w:val="Checklistitem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2061049283">
    <w:abstractNumId w:val="26"/>
  </w:num>
  <w:num w:numId="10" w16cid:durableId="130049916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113180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4798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49314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54555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9266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127650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409800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6434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74934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33370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635275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340929">
    <w:abstractNumId w:val="56"/>
  </w:num>
  <w:num w:numId="23" w16cid:durableId="1707415081">
    <w:abstractNumId w:val="20"/>
  </w:num>
  <w:num w:numId="24" w16cid:durableId="1486387108">
    <w:abstractNumId w:val="6"/>
  </w:num>
  <w:num w:numId="25" w16cid:durableId="1337153298">
    <w:abstractNumId w:val="47"/>
  </w:num>
  <w:num w:numId="26" w16cid:durableId="841358243">
    <w:abstractNumId w:val="4"/>
  </w:num>
  <w:num w:numId="27" w16cid:durableId="18822237">
    <w:abstractNumId w:val="31"/>
  </w:num>
  <w:num w:numId="28" w16cid:durableId="898129928">
    <w:abstractNumId w:val="13"/>
  </w:num>
  <w:num w:numId="29" w16cid:durableId="2084599533">
    <w:abstractNumId w:val="23"/>
  </w:num>
  <w:num w:numId="30" w16cid:durableId="2115785986">
    <w:abstractNumId w:val="52"/>
  </w:num>
  <w:num w:numId="31" w16cid:durableId="381828063">
    <w:abstractNumId w:val="22"/>
  </w:num>
  <w:num w:numId="32" w16cid:durableId="2014915627">
    <w:abstractNumId w:val="49"/>
  </w:num>
  <w:num w:numId="33" w16cid:durableId="1880360274">
    <w:abstractNumId w:val="1"/>
  </w:num>
  <w:num w:numId="34" w16cid:durableId="1589002257">
    <w:abstractNumId w:val="51"/>
  </w:num>
  <w:num w:numId="35" w16cid:durableId="183791216">
    <w:abstractNumId w:val="57"/>
  </w:num>
  <w:num w:numId="36" w16cid:durableId="896160456">
    <w:abstractNumId w:val="9"/>
  </w:num>
  <w:num w:numId="37" w16cid:durableId="710150979">
    <w:abstractNumId w:val="17"/>
  </w:num>
  <w:num w:numId="38" w16cid:durableId="888689882">
    <w:abstractNumId w:val="58"/>
  </w:num>
  <w:num w:numId="39" w16cid:durableId="1754428525">
    <w:abstractNumId w:val="42"/>
  </w:num>
  <w:num w:numId="40" w16cid:durableId="1824085168">
    <w:abstractNumId w:val="24"/>
  </w:num>
  <w:num w:numId="41" w16cid:durableId="1564634308">
    <w:abstractNumId w:val="41"/>
  </w:num>
  <w:num w:numId="42" w16cid:durableId="1143228818">
    <w:abstractNumId w:val="27"/>
  </w:num>
  <w:num w:numId="43" w16cid:durableId="1898006135">
    <w:abstractNumId w:val="55"/>
  </w:num>
  <w:num w:numId="44" w16cid:durableId="178857769">
    <w:abstractNumId w:val="3"/>
  </w:num>
  <w:num w:numId="45" w16cid:durableId="845558505">
    <w:abstractNumId w:val="30"/>
  </w:num>
  <w:num w:numId="46" w16cid:durableId="1701316074">
    <w:abstractNumId w:val="11"/>
  </w:num>
  <w:num w:numId="47" w16cid:durableId="1208832110">
    <w:abstractNumId w:val="45"/>
  </w:num>
  <w:num w:numId="48" w16cid:durableId="364674421">
    <w:abstractNumId w:val="28"/>
  </w:num>
  <w:num w:numId="49" w16cid:durableId="1154224948">
    <w:abstractNumId w:val="46"/>
  </w:num>
  <w:num w:numId="50" w16cid:durableId="1498184077">
    <w:abstractNumId w:val="12"/>
  </w:num>
  <w:num w:numId="51" w16cid:durableId="953950670">
    <w:abstractNumId w:val="54"/>
  </w:num>
  <w:num w:numId="52" w16cid:durableId="1072894615">
    <w:abstractNumId w:val="21"/>
  </w:num>
  <w:num w:numId="53" w16cid:durableId="27533242">
    <w:abstractNumId w:val="50"/>
  </w:num>
  <w:num w:numId="54" w16cid:durableId="1560439493">
    <w:abstractNumId w:val="32"/>
  </w:num>
  <w:num w:numId="55" w16cid:durableId="1466854762">
    <w:abstractNumId w:val="29"/>
  </w:num>
  <w:num w:numId="56" w16cid:durableId="1690528795">
    <w:abstractNumId w:val="36"/>
  </w:num>
  <w:num w:numId="57" w16cid:durableId="2136480890">
    <w:abstractNumId w:val="16"/>
  </w:num>
  <w:num w:numId="58" w16cid:durableId="72165131">
    <w:abstractNumId w:val="15"/>
  </w:num>
  <w:num w:numId="59" w16cid:durableId="2037073514">
    <w:abstractNumId w:val="33"/>
  </w:num>
  <w:num w:numId="60" w16cid:durableId="417335707">
    <w:abstractNumId w:val="38"/>
  </w:num>
  <w:num w:numId="61" w16cid:durableId="1875924851">
    <w:abstractNumId w:val="43"/>
  </w:num>
  <w:num w:numId="62" w16cid:durableId="1334649803">
    <w:abstractNumId w:val="37"/>
  </w:num>
  <w:num w:numId="63" w16cid:durableId="99230631">
    <w:abstractNumId w:val="60"/>
  </w:num>
  <w:num w:numId="64" w16cid:durableId="742338154">
    <w:abstractNumId w:val="48"/>
  </w:num>
  <w:num w:numId="65" w16cid:durableId="1966228677">
    <w:abstractNumId w:val="5"/>
  </w:num>
  <w:num w:numId="66" w16cid:durableId="1682707723">
    <w:abstractNumId w:val="10"/>
  </w:num>
  <w:num w:numId="67" w16cid:durableId="1021128458">
    <w:abstractNumId w:val="7"/>
  </w:num>
  <w:num w:numId="68" w16cid:durableId="883712033">
    <w:abstractNumId w:val="44"/>
  </w:num>
  <w:num w:numId="69" w16cid:durableId="1912736693">
    <w:abstractNumId w:val="25"/>
  </w:num>
  <w:num w:numId="70" w16cid:durableId="999115647">
    <w:abstractNumId w:val="61"/>
  </w:num>
  <w:num w:numId="71" w16cid:durableId="1324356719">
    <w:abstractNumId w:val="8"/>
  </w:num>
  <w:num w:numId="72" w16cid:durableId="547454277">
    <w:abstractNumId w:val="18"/>
  </w:num>
  <w:num w:numId="73" w16cid:durableId="2113670959">
    <w:abstractNumId w:val="40"/>
  </w:num>
  <w:num w:numId="74" w16cid:durableId="1929536980">
    <w:abstractNumId w:val="53"/>
  </w:num>
  <w:num w:numId="75" w16cid:durableId="236746032">
    <w:abstractNumId w:val="14"/>
  </w:num>
  <w:num w:numId="76" w16cid:durableId="1944724020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740785272">
    <w:abstractNumId w:val="19"/>
  </w:num>
  <w:num w:numId="78" w16cid:durableId="1549100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5"/>
    <w:rsid w:val="00016DB4"/>
    <w:rsid w:val="00024250"/>
    <w:rsid w:val="000249C2"/>
    <w:rsid w:val="00026665"/>
    <w:rsid w:val="00026AE3"/>
    <w:rsid w:val="00027EBB"/>
    <w:rsid w:val="000315AC"/>
    <w:rsid w:val="0003237D"/>
    <w:rsid w:val="000437EC"/>
    <w:rsid w:val="00046732"/>
    <w:rsid w:val="0006343F"/>
    <w:rsid w:val="00064EC2"/>
    <w:rsid w:val="000677EA"/>
    <w:rsid w:val="000748B1"/>
    <w:rsid w:val="000776ED"/>
    <w:rsid w:val="00080042"/>
    <w:rsid w:val="0009767D"/>
    <w:rsid w:val="000A5358"/>
    <w:rsid w:val="000A709E"/>
    <w:rsid w:val="000B4975"/>
    <w:rsid w:val="000C2E6E"/>
    <w:rsid w:val="000C357D"/>
    <w:rsid w:val="000C4DF7"/>
    <w:rsid w:val="000C58FF"/>
    <w:rsid w:val="000C6BE2"/>
    <w:rsid w:val="000C735C"/>
    <w:rsid w:val="000D0B24"/>
    <w:rsid w:val="000D1E8B"/>
    <w:rsid w:val="000D42E5"/>
    <w:rsid w:val="000D69A7"/>
    <w:rsid w:val="000E11EF"/>
    <w:rsid w:val="000E4062"/>
    <w:rsid w:val="000E44BD"/>
    <w:rsid w:val="000F20B1"/>
    <w:rsid w:val="000F45E3"/>
    <w:rsid w:val="00101D7A"/>
    <w:rsid w:val="00106E36"/>
    <w:rsid w:val="001151B0"/>
    <w:rsid w:val="0012084B"/>
    <w:rsid w:val="001218C6"/>
    <w:rsid w:val="001244CD"/>
    <w:rsid w:val="00136C3B"/>
    <w:rsid w:val="0014128F"/>
    <w:rsid w:val="00141B93"/>
    <w:rsid w:val="00141BDA"/>
    <w:rsid w:val="00146E14"/>
    <w:rsid w:val="00147A4E"/>
    <w:rsid w:val="00153DAC"/>
    <w:rsid w:val="00156295"/>
    <w:rsid w:val="00164C38"/>
    <w:rsid w:val="00171998"/>
    <w:rsid w:val="00171D90"/>
    <w:rsid w:val="00177896"/>
    <w:rsid w:val="00190E59"/>
    <w:rsid w:val="00193264"/>
    <w:rsid w:val="00196B86"/>
    <w:rsid w:val="001A1920"/>
    <w:rsid w:val="001A3370"/>
    <w:rsid w:val="001A45A9"/>
    <w:rsid w:val="001A49A1"/>
    <w:rsid w:val="001A7A02"/>
    <w:rsid w:val="001B2C10"/>
    <w:rsid w:val="001B2CF0"/>
    <w:rsid w:val="001B366D"/>
    <w:rsid w:val="001B3A96"/>
    <w:rsid w:val="001B4085"/>
    <w:rsid w:val="001C5ABC"/>
    <w:rsid w:val="001D0277"/>
    <w:rsid w:val="001D0E05"/>
    <w:rsid w:val="001D2424"/>
    <w:rsid w:val="001E080E"/>
    <w:rsid w:val="001E3FCB"/>
    <w:rsid w:val="001E65E6"/>
    <w:rsid w:val="001F19EF"/>
    <w:rsid w:val="001F4FA9"/>
    <w:rsid w:val="001F587A"/>
    <w:rsid w:val="001F6B49"/>
    <w:rsid w:val="0020018B"/>
    <w:rsid w:val="0020265A"/>
    <w:rsid w:val="002062C4"/>
    <w:rsid w:val="0020663D"/>
    <w:rsid w:val="00207BA6"/>
    <w:rsid w:val="00213D8B"/>
    <w:rsid w:val="00216D5F"/>
    <w:rsid w:val="002212DA"/>
    <w:rsid w:val="00223807"/>
    <w:rsid w:val="00224CFA"/>
    <w:rsid w:val="00227203"/>
    <w:rsid w:val="00231D8F"/>
    <w:rsid w:val="00232DE5"/>
    <w:rsid w:val="0023320D"/>
    <w:rsid w:val="002344AD"/>
    <w:rsid w:val="0023492A"/>
    <w:rsid w:val="00236ECA"/>
    <w:rsid w:val="00241099"/>
    <w:rsid w:val="00247C7B"/>
    <w:rsid w:val="00250150"/>
    <w:rsid w:val="002502CD"/>
    <w:rsid w:val="00250E11"/>
    <w:rsid w:val="002532CD"/>
    <w:rsid w:val="0025381E"/>
    <w:rsid w:val="002571EE"/>
    <w:rsid w:val="00265DA5"/>
    <w:rsid w:val="00265E29"/>
    <w:rsid w:val="002733C1"/>
    <w:rsid w:val="00274D66"/>
    <w:rsid w:val="002753A9"/>
    <w:rsid w:val="00284793"/>
    <w:rsid w:val="002862B1"/>
    <w:rsid w:val="00291729"/>
    <w:rsid w:val="002920C9"/>
    <w:rsid w:val="002922AC"/>
    <w:rsid w:val="00295F5B"/>
    <w:rsid w:val="002A3313"/>
    <w:rsid w:val="002A3AC5"/>
    <w:rsid w:val="002A4335"/>
    <w:rsid w:val="002B2C35"/>
    <w:rsid w:val="002B4BBE"/>
    <w:rsid w:val="002B6938"/>
    <w:rsid w:val="002B7930"/>
    <w:rsid w:val="002B7E19"/>
    <w:rsid w:val="002C55C5"/>
    <w:rsid w:val="002D5048"/>
    <w:rsid w:val="002E1AB0"/>
    <w:rsid w:val="002E4DBC"/>
    <w:rsid w:val="002E7E9A"/>
    <w:rsid w:val="002F44CE"/>
    <w:rsid w:val="00301686"/>
    <w:rsid w:val="00303C12"/>
    <w:rsid w:val="003056BD"/>
    <w:rsid w:val="00311CEE"/>
    <w:rsid w:val="0031476D"/>
    <w:rsid w:val="003147B9"/>
    <w:rsid w:val="00317860"/>
    <w:rsid w:val="00317A93"/>
    <w:rsid w:val="0033164C"/>
    <w:rsid w:val="00334ABA"/>
    <w:rsid w:val="00337990"/>
    <w:rsid w:val="00341E8A"/>
    <w:rsid w:val="0035026F"/>
    <w:rsid w:val="003514BC"/>
    <w:rsid w:val="003530BC"/>
    <w:rsid w:val="00354EB3"/>
    <w:rsid w:val="003644C5"/>
    <w:rsid w:val="00371BDB"/>
    <w:rsid w:val="00371FB4"/>
    <w:rsid w:val="0038132D"/>
    <w:rsid w:val="003853BC"/>
    <w:rsid w:val="00392489"/>
    <w:rsid w:val="003949EF"/>
    <w:rsid w:val="00396B83"/>
    <w:rsid w:val="00397958"/>
    <w:rsid w:val="003A4C0B"/>
    <w:rsid w:val="003A4CEF"/>
    <w:rsid w:val="003B0179"/>
    <w:rsid w:val="003B0E44"/>
    <w:rsid w:val="003B1A05"/>
    <w:rsid w:val="003B2106"/>
    <w:rsid w:val="003B4C9A"/>
    <w:rsid w:val="003D182A"/>
    <w:rsid w:val="003D26F3"/>
    <w:rsid w:val="003D555B"/>
    <w:rsid w:val="003D6E8D"/>
    <w:rsid w:val="003F0AF3"/>
    <w:rsid w:val="003F0C0A"/>
    <w:rsid w:val="003F14BB"/>
    <w:rsid w:val="003F1F95"/>
    <w:rsid w:val="003F3F23"/>
    <w:rsid w:val="003F3F59"/>
    <w:rsid w:val="003F5DE6"/>
    <w:rsid w:val="00401072"/>
    <w:rsid w:val="00403FB2"/>
    <w:rsid w:val="0041215F"/>
    <w:rsid w:val="00412614"/>
    <w:rsid w:val="004145AE"/>
    <w:rsid w:val="004153B8"/>
    <w:rsid w:val="00417C37"/>
    <w:rsid w:val="00421A46"/>
    <w:rsid w:val="004224C5"/>
    <w:rsid w:val="00422FE9"/>
    <w:rsid w:val="004273D4"/>
    <w:rsid w:val="0044385C"/>
    <w:rsid w:val="00444E7B"/>
    <w:rsid w:val="00453CD1"/>
    <w:rsid w:val="00454402"/>
    <w:rsid w:val="0046713B"/>
    <w:rsid w:val="0046741A"/>
    <w:rsid w:val="00473FD9"/>
    <w:rsid w:val="0048049B"/>
    <w:rsid w:val="00483090"/>
    <w:rsid w:val="0048320F"/>
    <w:rsid w:val="00491A59"/>
    <w:rsid w:val="004925C3"/>
    <w:rsid w:val="00494D14"/>
    <w:rsid w:val="004A05A2"/>
    <w:rsid w:val="004B2630"/>
    <w:rsid w:val="004B482B"/>
    <w:rsid w:val="004B5745"/>
    <w:rsid w:val="004B734E"/>
    <w:rsid w:val="004C3850"/>
    <w:rsid w:val="004C4363"/>
    <w:rsid w:val="004D105C"/>
    <w:rsid w:val="004E191B"/>
    <w:rsid w:val="004E2338"/>
    <w:rsid w:val="004E687C"/>
    <w:rsid w:val="004E7985"/>
    <w:rsid w:val="004F0180"/>
    <w:rsid w:val="004F1743"/>
    <w:rsid w:val="004F3160"/>
    <w:rsid w:val="00500E6E"/>
    <w:rsid w:val="00503560"/>
    <w:rsid w:val="00510898"/>
    <w:rsid w:val="0051495A"/>
    <w:rsid w:val="00516583"/>
    <w:rsid w:val="00517E11"/>
    <w:rsid w:val="00521538"/>
    <w:rsid w:val="00525756"/>
    <w:rsid w:val="00526376"/>
    <w:rsid w:val="0052778B"/>
    <w:rsid w:val="005313CB"/>
    <w:rsid w:val="00532456"/>
    <w:rsid w:val="005346CA"/>
    <w:rsid w:val="00541C6A"/>
    <w:rsid w:val="00545ABD"/>
    <w:rsid w:val="005470B0"/>
    <w:rsid w:val="00551465"/>
    <w:rsid w:val="0055300D"/>
    <w:rsid w:val="00554938"/>
    <w:rsid w:val="00555A1B"/>
    <w:rsid w:val="00556776"/>
    <w:rsid w:val="00560082"/>
    <w:rsid w:val="00566236"/>
    <w:rsid w:val="00566EEE"/>
    <w:rsid w:val="00570744"/>
    <w:rsid w:val="00570A13"/>
    <w:rsid w:val="005767CA"/>
    <w:rsid w:val="0058023E"/>
    <w:rsid w:val="0058336A"/>
    <w:rsid w:val="005846D1"/>
    <w:rsid w:val="00584D81"/>
    <w:rsid w:val="005873F7"/>
    <w:rsid w:val="0059217B"/>
    <w:rsid w:val="00595BF2"/>
    <w:rsid w:val="005A12BA"/>
    <w:rsid w:val="005A26E9"/>
    <w:rsid w:val="005B1EFD"/>
    <w:rsid w:val="005B39F3"/>
    <w:rsid w:val="005D1A4A"/>
    <w:rsid w:val="005D3F1A"/>
    <w:rsid w:val="005D40EA"/>
    <w:rsid w:val="005D5F2F"/>
    <w:rsid w:val="005E15C1"/>
    <w:rsid w:val="005E5FA6"/>
    <w:rsid w:val="005F68F0"/>
    <w:rsid w:val="006003B3"/>
    <w:rsid w:val="00601779"/>
    <w:rsid w:val="0060177D"/>
    <w:rsid w:val="00607D20"/>
    <w:rsid w:val="0061174D"/>
    <w:rsid w:val="006206D2"/>
    <w:rsid w:val="00620CBA"/>
    <w:rsid w:val="00626D4C"/>
    <w:rsid w:val="00630ABB"/>
    <w:rsid w:val="00640317"/>
    <w:rsid w:val="00640DEE"/>
    <w:rsid w:val="00641031"/>
    <w:rsid w:val="0064499D"/>
    <w:rsid w:val="0064516B"/>
    <w:rsid w:val="00646183"/>
    <w:rsid w:val="00650B9C"/>
    <w:rsid w:val="006513C3"/>
    <w:rsid w:val="0065416A"/>
    <w:rsid w:val="00655280"/>
    <w:rsid w:val="00657256"/>
    <w:rsid w:val="0066019F"/>
    <w:rsid w:val="00660E73"/>
    <w:rsid w:val="006642D3"/>
    <w:rsid w:val="00673489"/>
    <w:rsid w:val="00673B8F"/>
    <w:rsid w:val="00673C04"/>
    <w:rsid w:val="00674B0E"/>
    <w:rsid w:val="006770AB"/>
    <w:rsid w:val="006774A8"/>
    <w:rsid w:val="00681C1B"/>
    <w:rsid w:val="00682C82"/>
    <w:rsid w:val="00682FF1"/>
    <w:rsid w:val="00683521"/>
    <w:rsid w:val="00684238"/>
    <w:rsid w:val="006843D7"/>
    <w:rsid w:val="00693273"/>
    <w:rsid w:val="0069394C"/>
    <w:rsid w:val="006939CF"/>
    <w:rsid w:val="0069433D"/>
    <w:rsid w:val="006A112A"/>
    <w:rsid w:val="006A4289"/>
    <w:rsid w:val="006A5064"/>
    <w:rsid w:val="006A7620"/>
    <w:rsid w:val="006A79E6"/>
    <w:rsid w:val="006B1F68"/>
    <w:rsid w:val="006B3D09"/>
    <w:rsid w:val="006B3EAE"/>
    <w:rsid w:val="006B7B9C"/>
    <w:rsid w:val="006C1579"/>
    <w:rsid w:val="006C1B3D"/>
    <w:rsid w:val="006D5C62"/>
    <w:rsid w:val="006D7C6D"/>
    <w:rsid w:val="006E0B15"/>
    <w:rsid w:val="006E1C6E"/>
    <w:rsid w:val="006E2C01"/>
    <w:rsid w:val="006E2D13"/>
    <w:rsid w:val="006E37C9"/>
    <w:rsid w:val="006E5937"/>
    <w:rsid w:val="006F07B4"/>
    <w:rsid w:val="006F5D7F"/>
    <w:rsid w:val="006F7B13"/>
    <w:rsid w:val="00700B23"/>
    <w:rsid w:val="00710FC0"/>
    <w:rsid w:val="00711018"/>
    <w:rsid w:val="0071103B"/>
    <w:rsid w:val="00711B1B"/>
    <w:rsid w:val="00713C9B"/>
    <w:rsid w:val="00716567"/>
    <w:rsid w:val="007207FF"/>
    <w:rsid w:val="0072480C"/>
    <w:rsid w:val="00727820"/>
    <w:rsid w:val="00732450"/>
    <w:rsid w:val="00733D02"/>
    <w:rsid w:val="00741FE4"/>
    <w:rsid w:val="0075050F"/>
    <w:rsid w:val="00753999"/>
    <w:rsid w:val="0075543E"/>
    <w:rsid w:val="00763BDA"/>
    <w:rsid w:val="00764185"/>
    <w:rsid w:val="007760A6"/>
    <w:rsid w:val="00780718"/>
    <w:rsid w:val="00782FF2"/>
    <w:rsid w:val="0078592B"/>
    <w:rsid w:val="00790B3F"/>
    <w:rsid w:val="00792DAF"/>
    <w:rsid w:val="00792DE9"/>
    <w:rsid w:val="00794A5D"/>
    <w:rsid w:val="0079514B"/>
    <w:rsid w:val="0079640C"/>
    <w:rsid w:val="007A0CAD"/>
    <w:rsid w:val="007A1382"/>
    <w:rsid w:val="007A1466"/>
    <w:rsid w:val="007A2644"/>
    <w:rsid w:val="007A327D"/>
    <w:rsid w:val="007A609B"/>
    <w:rsid w:val="007A6CB5"/>
    <w:rsid w:val="007B1BA8"/>
    <w:rsid w:val="007B2798"/>
    <w:rsid w:val="007B29E3"/>
    <w:rsid w:val="007B4399"/>
    <w:rsid w:val="007B6FAC"/>
    <w:rsid w:val="007B741B"/>
    <w:rsid w:val="007C1929"/>
    <w:rsid w:val="007C22FA"/>
    <w:rsid w:val="007D2645"/>
    <w:rsid w:val="007D377D"/>
    <w:rsid w:val="007D7A03"/>
    <w:rsid w:val="007E2B63"/>
    <w:rsid w:val="007E2C17"/>
    <w:rsid w:val="007E4D88"/>
    <w:rsid w:val="007E6E4D"/>
    <w:rsid w:val="007F14D8"/>
    <w:rsid w:val="008041EA"/>
    <w:rsid w:val="008079D3"/>
    <w:rsid w:val="008105F4"/>
    <w:rsid w:val="008108FD"/>
    <w:rsid w:val="00812AB6"/>
    <w:rsid w:val="008148CA"/>
    <w:rsid w:val="0081591A"/>
    <w:rsid w:val="0081591F"/>
    <w:rsid w:val="00816D7C"/>
    <w:rsid w:val="008254EF"/>
    <w:rsid w:val="00827D85"/>
    <w:rsid w:val="00832335"/>
    <w:rsid w:val="00835848"/>
    <w:rsid w:val="0083596A"/>
    <w:rsid w:val="00836083"/>
    <w:rsid w:val="00840AA8"/>
    <w:rsid w:val="0084324A"/>
    <w:rsid w:val="00844451"/>
    <w:rsid w:val="00846B13"/>
    <w:rsid w:val="00851B3F"/>
    <w:rsid w:val="0085318C"/>
    <w:rsid w:val="0085365C"/>
    <w:rsid w:val="008574C4"/>
    <w:rsid w:val="00857766"/>
    <w:rsid w:val="008637A7"/>
    <w:rsid w:val="00864734"/>
    <w:rsid w:val="00872BC7"/>
    <w:rsid w:val="00875D41"/>
    <w:rsid w:val="008764FC"/>
    <w:rsid w:val="008773B8"/>
    <w:rsid w:val="00880925"/>
    <w:rsid w:val="008819C2"/>
    <w:rsid w:val="0088258C"/>
    <w:rsid w:val="00884DFB"/>
    <w:rsid w:val="008859AA"/>
    <w:rsid w:val="00890BB4"/>
    <w:rsid w:val="0089156F"/>
    <w:rsid w:val="00894469"/>
    <w:rsid w:val="00896AE2"/>
    <w:rsid w:val="00897BEB"/>
    <w:rsid w:val="008A24E5"/>
    <w:rsid w:val="008A3397"/>
    <w:rsid w:val="008A67EA"/>
    <w:rsid w:val="008B061A"/>
    <w:rsid w:val="008B1972"/>
    <w:rsid w:val="008B522E"/>
    <w:rsid w:val="008B5513"/>
    <w:rsid w:val="008B656C"/>
    <w:rsid w:val="008B7A5A"/>
    <w:rsid w:val="008C2538"/>
    <w:rsid w:val="008C50F6"/>
    <w:rsid w:val="008C7587"/>
    <w:rsid w:val="008C75B4"/>
    <w:rsid w:val="008C7B3F"/>
    <w:rsid w:val="008D3EF7"/>
    <w:rsid w:val="008E0B57"/>
    <w:rsid w:val="008E0BA4"/>
    <w:rsid w:val="008E7CEB"/>
    <w:rsid w:val="008F026A"/>
    <w:rsid w:val="008F0FA7"/>
    <w:rsid w:val="008F23AA"/>
    <w:rsid w:val="008F4663"/>
    <w:rsid w:val="00904380"/>
    <w:rsid w:val="00905416"/>
    <w:rsid w:val="00911D2E"/>
    <w:rsid w:val="0091286F"/>
    <w:rsid w:val="00916073"/>
    <w:rsid w:val="00916EFF"/>
    <w:rsid w:val="00923EFD"/>
    <w:rsid w:val="00930DED"/>
    <w:rsid w:val="00934C67"/>
    <w:rsid w:val="00936C48"/>
    <w:rsid w:val="009403AC"/>
    <w:rsid w:val="00940520"/>
    <w:rsid w:val="009408C7"/>
    <w:rsid w:val="00942062"/>
    <w:rsid w:val="00946246"/>
    <w:rsid w:val="00954E5B"/>
    <w:rsid w:val="00957900"/>
    <w:rsid w:val="00957B5E"/>
    <w:rsid w:val="00964654"/>
    <w:rsid w:val="00966CF7"/>
    <w:rsid w:val="00966EE0"/>
    <w:rsid w:val="00975EC3"/>
    <w:rsid w:val="00975FB4"/>
    <w:rsid w:val="00976886"/>
    <w:rsid w:val="00977641"/>
    <w:rsid w:val="00980C86"/>
    <w:rsid w:val="00981E99"/>
    <w:rsid w:val="00983851"/>
    <w:rsid w:val="00991D98"/>
    <w:rsid w:val="00991FB6"/>
    <w:rsid w:val="00993C69"/>
    <w:rsid w:val="0099481F"/>
    <w:rsid w:val="00995F68"/>
    <w:rsid w:val="00996024"/>
    <w:rsid w:val="009A240E"/>
    <w:rsid w:val="009A3A34"/>
    <w:rsid w:val="009A4E97"/>
    <w:rsid w:val="009B007F"/>
    <w:rsid w:val="009B43DE"/>
    <w:rsid w:val="009C3C2C"/>
    <w:rsid w:val="009D23BF"/>
    <w:rsid w:val="009D4F37"/>
    <w:rsid w:val="009D7606"/>
    <w:rsid w:val="009E64EE"/>
    <w:rsid w:val="009E7068"/>
    <w:rsid w:val="009F196B"/>
    <w:rsid w:val="009F5EC0"/>
    <w:rsid w:val="009F5EF8"/>
    <w:rsid w:val="009F747B"/>
    <w:rsid w:val="00A015D3"/>
    <w:rsid w:val="00A02BB9"/>
    <w:rsid w:val="00A04937"/>
    <w:rsid w:val="00A10058"/>
    <w:rsid w:val="00A10615"/>
    <w:rsid w:val="00A146FD"/>
    <w:rsid w:val="00A217DC"/>
    <w:rsid w:val="00A22C1B"/>
    <w:rsid w:val="00A24516"/>
    <w:rsid w:val="00A248FB"/>
    <w:rsid w:val="00A27BC4"/>
    <w:rsid w:val="00A34621"/>
    <w:rsid w:val="00A402A0"/>
    <w:rsid w:val="00A406F2"/>
    <w:rsid w:val="00A4203F"/>
    <w:rsid w:val="00A436E4"/>
    <w:rsid w:val="00A47062"/>
    <w:rsid w:val="00A502A3"/>
    <w:rsid w:val="00A5234F"/>
    <w:rsid w:val="00A52CD1"/>
    <w:rsid w:val="00A54EB5"/>
    <w:rsid w:val="00A56B19"/>
    <w:rsid w:val="00A62C86"/>
    <w:rsid w:val="00A6389E"/>
    <w:rsid w:val="00A63A81"/>
    <w:rsid w:val="00A8069F"/>
    <w:rsid w:val="00A81C2B"/>
    <w:rsid w:val="00A84BA0"/>
    <w:rsid w:val="00A90A8F"/>
    <w:rsid w:val="00AA0CB8"/>
    <w:rsid w:val="00AA3740"/>
    <w:rsid w:val="00AA3FAA"/>
    <w:rsid w:val="00AA79A5"/>
    <w:rsid w:val="00AB21EA"/>
    <w:rsid w:val="00AB39B3"/>
    <w:rsid w:val="00AB3D2C"/>
    <w:rsid w:val="00AC080D"/>
    <w:rsid w:val="00AC10CD"/>
    <w:rsid w:val="00AC3335"/>
    <w:rsid w:val="00AC5C59"/>
    <w:rsid w:val="00AD3BB0"/>
    <w:rsid w:val="00AD3CED"/>
    <w:rsid w:val="00AD5141"/>
    <w:rsid w:val="00AE0956"/>
    <w:rsid w:val="00AE7204"/>
    <w:rsid w:val="00AE7669"/>
    <w:rsid w:val="00AF7A9B"/>
    <w:rsid w:val="00B10BA8"/>
    <w:rsid w:val="00B120B7"/>
    <w:rsid w:val="00B15695"/>
    <w:rsid w:val="00B23750"/>
    <w:rsid w:val="00B243FB"/>
    <w:rsid w:val="00B25BA8"/>
    <w:rsid w:val="00B314C5"/>
    <w:rsid w:val="00B3567E"/>
    <w:rsid w:val="00B44A84"/>
    <w:rsid w:val="00B61422"/>
    <w:rsid w:val="00B62198"/>
    <w:rsid w:val="00B66076"/>
    <w:rsid w:val="00B6783A"/>
    <w:rsid w:val="00B712BD"/>
    <w:rsid w:val="00B73EC2"/>
    <w:rsid w:val="00B74641"/>
    <w:rsid w:val="00B84296"/>
    <w:rsid w:val="00B87923"/>
    <w:rsid w:val="00B94522"/>
    <w:rsid w:val="00B945BF"/>
    <w:rsid w:val="00B95FB7"/>
    <w:rsid w:val="00BA0933"/>
    <w:rsid w:val="00BA13C6"/>
    <w:rsid w:val="00BA1D3B"/>
    <w:rsid w:val="00BA5B33"/>
    <w:rsid w:val="00BB01AF"/>
    <w:rsid w:val="00BB0260"/>
    <w:rsid w:val="00BB31F8"/>
    <w:rsid w:val="00BB4609"/>
    <w:rsid w:val="00BC0044"/>
    <w:rsid w:val="00BC01B2"/>
    <w:rsid w:val="00BC709E"/>
    <w:rsid w:val="00BC7EEC"/>
    <w:rsid w:val="00BD38C1"/>
    <w:rsid w:val="00BE0E8D"/>
    <w:rsid w:val="00BE10E2"/>
    <w:rsid w:val="00BF264C"/>
    <w:rsid w:val="00BF767B"/>
    <w:rsid w:val="00C02832"/>
    <w:rsid w:val="00C1165D"/>
    <w:rsid w:val="00C12A52"/>
    <w:rsid w:val="00C179B7"/>
    <w:rsid w:val="00C212CC"/>
    <w:rsid w:val="00C23215"/>
    <w:rsid w:val="00C24782"/>
    <w:rsid w:val="00C2497B"/>
    <w:rsid w:val="00C26DDE"/>
    <w:rsid w:val="00C31723"/>
    <w:rsid w:val="00C35BA1"/>
    <w:rsid w:val="00C40236"/>
    <w:rsid w:val="00C40B6E"/>
    <w:rsid w:val="00C458BB"/>
    <w:rsid w:val="00C47D44"/>
    <w:rsid w:val="00C507F5"/>
    <w:rsid w:val="00C52A8D"/>
    <w:rsid w:val="00C544FB"/>
    <w:rsid w:val="00C615D5"/>
    <w:rsid w:val="00C6750E"/>
    <w:rsid w:val="00C70B9E"/>
    <w:rsid w:val="00C71BE8"/>
    <w:rsid w:val="00C7596D"/>
    <w:rsid w:val="00C76169"/>
    <w:rsid w:val="00C775B3"/>
    <w:rsid w:val="00C83BCC"/>
    <w:rsid w:val="00C85736"/>
    <w:rsid w:val="00C9089A"/>
    <w:rsid w:val="00C91493"/>
    <w:rsid w:val="00C93801"/>
    <w:rsid w:val="00C94F3A"/>
    <w:rsid w:val="00CA1030"/>
    <w:rsid w:val="00CA2039"/>
    <w:rsid w:val="00CA2ABA"/>
    <w:rsid w:val="00CA341B"/>
    <w:rsid w:val="00CA7B44"/>
    <w:rsid w:val="00CB3760"/>
    <w:rsid w:val="00CB488F"/>
    <w:rsid w:val="00CB5479"/>
    <w:rsid w:val="00CB587E"/>
    <w:rsid w:val="00CB6142"/>
    <w:rsid w:val="00CB7999"/>
    <w:rsid w:val="00CC1B8F"/>
    <w:rsid w:val="00CC2EF3"/>
    <w:rsid w:val="00CC3ABB"/>
    <w:rsid w:val="00CC799E"/>
    <w:rsid w:val="00CD0267"/>
    <w:rsid w:val="00CD1E6B"/>
    <w:rsid w:val="00CE52BE"/>
    <w:rsid w:val="00CE7D42"/>
    <w:rsid w:val="00CF4E99"/>
    <w:rsid w:val="00CF6902"/>
    <w:rsid w:val="00CF6C2E"/>
    <w:rsid w:val="00D013D0"/>
    <w:rsid w:val="00D04976"/>
    <w:rsid w:val="00D04F8D"/>
    <w:rsid w:val="00D0592F"/>
    <w:rsid w:val="00D068AE"/>
    <w:rsid w:val="00D07321"/>
    <w:rsid w:val="00D13AD9"/>
    <w:rsid w:val="00D33322"/>
    <w:rsid w:val="00D46344"/>
    <w:rsid w:val="00D47037"/>
    <w:rsid w:val="00D506B8"/>
    <w:rsid w:val="00D53FDE"/>
    <w:rsid w:val="00D63F1C"/>
    <w:rsid w:val="00D63F5A"/>
    <w:rsid w:val="00D70895"/>
    <w:rsid w:val="00D709F7"/>
    <w:rsid w:val="00D7261E"/>
    <w:rsid w:val="00D74277"/>
    <w:rsid w:val="00D757E9"/>
    <w:rsid w:val="00D75DBC"/>
    <w:rsid w:val="00D77A05"/>
    <w:rsid w:val="00D8136E"/>
    <w:rsid w:val="00D83D4D"/>
    <w:rsid w:val="00D87D26"/>
    <w:rsid w:val="00D97EB6"/>
    <w:rsid w:val="00DA160C"/>
    <w:rsid w:val="00DA325C"/>
    <w:rsid w:val="00DB0EF0"/>
    <w:rsid w:val="00DB4FFA"/>
    <w:rsid w:val="00DB6DC7"/>
    <w:rsid w:val="00DC0C96"/>
    <w:rsid w:val="00DC2FC8"/>
    <w:rsid w:val="00DC35C6"/>
    <w:rsid w:val="00DC4D35"/>
    <w:rsid w:val="00DC5A47"/>
    <w:rsid w:val="00DD5D79"/>
    <w:rsid w:val="00DD79A1"/>
    <w:rsid w:val="00DE07FF"/>
    <w:rsid w:val="00DE1F15"/>
    <w:rsid w:val="00DF4B2F"/>
    <w:rsid w:val="00E02485"/>
    <w:rsid w:val="00E04CDB"/>
    <w:rsid w:val="00E05027"/>
    <w:rsid w:val="00E05DDC"/>
    <w:rsid w:val="00E06159"/>
    <w:rsid w:val="00E06DEA"/>
    <w:rsid w:val="00E137FA"/>
    <w:rsid w:val="00E14189"/>
    <w:rsid w:val="00E17636"/>
    <w:rsid w:val="00E176F5"/>
    <w:rsid w:val="00E17C0A"/>
    <w:rsid w:val="00E20980"/>
    <w:rsid w:val="00E2125B"/>
    <w:rsid w:val="00E250A2"/>
    <w:rsid w:val="00E30033"/>
    <w:rsid w:val="00E30248"/>
    <w:rsid w:val="00E311B7"/>
    <w:rsid w:val="00E31F4B"/>
    <w:rsid w:val="00E35D0C"/>
    <w:rsid w:val="00E3699A"/>
    <w:rsid w:val="00E45179"/>
    <w:rsid w:val="00E45E31"/>
    <w:rsid w:val="00E46481"/>
    <w:rsid w:val="00E46718"/>
    <w:rsid w:val="00E47324"/>
    <w:rsid w:val="00E5072B"/>
    <w:rsid w:val="00E52BAB"/>
    <w:rsid w:val="00E613C4"/>
    <w:rsid w:val="00E625E0"/>
    <w:rsid w:val="00E639E6"/>
    <w:rsid w:val="00E70406"/>
    <w:rsid w:val="00E716E5"/>
    <w:rsid w:val="00E76312"/>
    <w:rsid w:val="00E764AE"/>
    <w:rsid w:val="00E83214"/>
    <w:rsid w:val="00E90023"/>
    <w:rsid w:val="00E90C7A"/>
    <w:rsid w:val="00E90DDE"/>
    <w:rsid w:val="00E92F62"/>
    <w:rsid w:val="00E94A2F"/>
    <w:rsid w:val="00E94DAC"/>
    <w:rsid w:val="00EA79C5"/>
    <w:rsid w:val="00EA7EC5"/>
    <w:rsid w:val="00EB0B1D"/>
    <w:rsid w:val="00EB35DE"/>
    <w:rsid w:val="00EB66C9"/>
    <w:rsid w:val="00EB711A"/>
    <w:rsid w:val="00EC0697"/>
    <w:rsid w:val="00EC6C8A"/>
    <w:rsid w:val="00ED1A60"/>
    <w:rsid w:val="00ED5395"/>
    <w:rsid w:val="00EE02C8"/>
    <w:rsid w:val="00EE16B9"/>
    <w:rsid w:val="00EE170B"/>
    <w:rsid w:val="00EE49AD"/>
    <w:rsid w:val="00EE5443"/>
    <w:rsid w:val="00EE6812"/>
    <w:rsid w:val="00EF015F"/>
    <w:rsid w:val="00EF52C2"/>
    <w:rsid w:val="00EF5448"/>
    <w:rsid w:val="00EF612E"/>
    <w:rsid w:val="00F03093"/>
    <w:rsid w:val="00F03404"/>
    <w:rsid w:val="00F0653F"/>
    <w:rsid w:val="00F077BB"/>
    <w:rsid w:val="00F13A6E"/>
    <w:rsid w:val="00F13AED"/>
    <w:rsid w:val="00F14C6A"/>
    <w:rsid w:val="00F21FB0"/>
    <w:rsid w:val="00F250CC"/>
    <w:rsid w:val="00F25DC0"/>
    <w:rsid w:val="00F267B9"/>
    <w:rsid w:val="00F33301"/>
    <w:rsid w:val="00F34AEE"/>
    <w:rsid w:val="00F37AA2"/>
    <w:rsid w:val="00F37BC4"/>
    <w:rsid w:val="00F42A16"/>
    <w:rsid w:val="00F434EA"/>
    <w:rsid w:val="00F5279B"/>
    <w:rsid w:val="00F55B71"/>
    <w:rsid w:val="00F55EDD"/>
    <w:rsid w:val="00F56D4B"/>
    <w:rsid w:val="00F6537C"/>
    <w:rsid w:val="00F66EEF"/>
    <w:rsid w:val="00F67C7D"/>
    <w:rsid w:val="00F71EDE"/>
    <w:rsid w:val="00F7292F"/>
    <w:rsid w:val="00F76BCB"/>
    <w:rsid w:val="00F813E0"/>
    <w:rsid w:val="00F8500D"/>
    <w:rsid w:val="00F90D7E"/>
    <w:rsid w:val="00F91374"/>
    <w:rsid w:val="00F92461"/>
    <w:rsid w:val="00F929AC"/>
    <w:rsid w:val="00F9525D"/>
    <w:rsid w:val="00F957A5"/>
    <w:rsid w:val="00F96DC6"/>
    <w:rsid w:val="00FA30F6"/>
    <w:rsid w:val="00FA62A8"/>
    <w:rsid w:val="00FA6FC0"/>
    <w:rsid w:val="00FA7AA8"/>
    <w:rsid w:val="00FB0D32"/>
    <w:rsid w:val="00FB2A8E"/>
    <w:rsid w:val="00FB35A8"/>
    <w:rsid w:val="00FB5680"/>
    <w:rsid w:val="00FB6943"/>
    <w:rsid w:val="00FB71F1"/>
    <w:rsid w:val="00FC1FE4"/>
    <w:rsid w:val="00FC5B6F"/>
    <w:rsid w:val="00FC5C29"/>
    <w:rsid w:val="00FC7980"/>
    <w:rsid w:val="00FD210E"/>
    <w:rsid w:val="00FD2A70"/>
    <w:rsid w:val="00FE27AF"/>
    <w:rsid w:val="00FE28E6"/>
    <w:rsid w:val="00FE638E"/>
    <w:rsid w:val="00FF1029"/>
    <w:rsid w:val="00FF39B6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8A2E02"/>
  <w15:docId w15:val="{0F217461-5C46-4F9F-95A0-04A8AC5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156F"/>
    <w:rPr>
      <w:sz w:val="24"/>
      <w:szCs w:val="24"/>
      <w:lang w:val="uk-UA" w:eastAsia="uk-UA"/>
    </w:rPr>
  </w:style>
  <w:style w:type="paragraph" w:styleId="1">
    <w:name w:val="heading 1"/>
    <w:basedOn w:val="a"/>
    <w:next w:val="a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qFormat/>
    <w:pPr>
      <w:spacing w:line="480" w:lineRule="atLeast"/>
      <w:outlineLvl w:val="1"/>
    </w:pPr>
    <w:rPr>
      <w:b/>
    </w:rPr>
  </w:style>
  <w:style w:type="paragraph" w:styleId="3">
    <w:name w:val="heading 3"/>
    <w:basedOn w:val="a"/>
    <w:next w:val="a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3600" w:after="280"/>
      <w:jc w:val="center"/>
    </w:pPr>
    <w:rPr>
      <w:sz w:val="28"/>
      <w:szCs w:val="28"/>
    </w:rPr>
  </w:style>
  <w:style w:type="character" w:customStyle="1" w:styleId="a4">
    <w:name w:val="Основний текст Знак"/>
    <w:basedOn w:val="a0"/>
    <w:link w:val="a5"/>
    <w:locked/>
    <w:rPr>
      <w:snapToGrid w:val="0"/>
      <w:sz w:val="24"/>
      <w:szCs w:val="24"/>
      <w:lang w:val="uk-UA" w:eastAsia="uk-UA" w:bidi="uk-UA"/>
    </w:rPr>
  </w:style>
  <w:style w:type="paragraph" w:styleId="a5">
    <w:name w:val="Body Text"/>
    <w:basedOn w:val="a"/>
    <w:link w:val="a4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Listlevel1">
    <w:name w:val="List level 1"/>
    <w:basedOn w:val="a"/>
    <w:pPr>
      <w:numPr>
        <w:numId w:val="2"/>
      </w:numPr>
      <w:spacing w:line="480" w:lineRule="atLeast"/>
    </w:pPr>
    <w:rPr>
      <w:lang w:bidi="uk-UA"/>
    </w:rPr>
  </w:style>
  <w:style w:type="paragraph" w:customStyle="1" w:styleId="Listlevel2">
    <w:name w:val="List level 2"/>
    <w:basedOn w:val="a"/>
    <w:pPr>
      <w:numPr>
        <w:numId w:val="4"/>
      </w:numPr>
      <w:tabs>
        <w:tab w:val="clear" w:pos="936"/>
        <w:tab w:val="num" w:pos="360"/>
      </w:tabs>
      <w:spacing w:line="480" w:lineRule="atLeast"/>
      <w:ind w:left="0"/>
    </w:pPr>
    <w:rPr>
      <w:lang w:bidi="uk-UA"/>
    </w:rPr>
  </w:style>
  <w:style w:type="paragraph" w:customStyle="1" w:styleId="Listlevel3">
    <w:name w:val="List level 3"/>
    <w:basedOn w:val="a"/>
    <w:pPr>
      <w:numPr>
        <w:numId w:val="6"/>
      </w:numPr>
      <w:tabs>
        <w:tab w:val="clear" w:pos="2088"/>
        <w:tab w:val="num" w:pos="360"/>
      </w:tabs>
      <w:spacing w:line="480" w:lineRule="atLeast"/>
      <w:ind w:left="0"/>
    </w:pPr>
    <w:rPr>
      <w:lang w:bidi="uk-UA"/>
    </w:rPr>
  </w:style>
  <w:style w:type="paragraph" w:customStyle="1" w:styleId="Reference">
    <w:name w:val="Reference"/>
    <w:basedOn w:val="a"/>
    <w:pPr>
      <w:spacing w:before="240" w:line="480" w:lineRule="atLeast"/>
      <w:ind w:left="720" w:hanging="720"/>
    </w:pPr>
    <w:rPr>
      <w:lang w:bidi="uk-UA"/>
    </w:rPr>
  </w:style>
  <w:style w:type="paragraph" w:customStyle="1" w:styleId="Checklistitem">
    <w:name w:val="Checklist item"/>
    <w:basedOn w:val="a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uk-UA"/>
    </w:rPr>
  </w:style>
  <w:style w:type="paragraph" w:customStyle="1" w:styleId="Checklisttitle">
    <w:name w:val="Checklist title"/>
    <w:basedOn w:val="a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uk-UA"/>
    </w:rPr>
  </w:style>
  <w:style w:type="paragraph" w:customStyle="1" w:styleId="Checklistnumberedheading">
    <w:name w:val="Checklist numbered heading"/>
    <w:basedOn w:val="a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uk-UA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a9">
    <w:name w:val="header"/>
    <w:basedOn w:val="a"/>
    <w:link w:val="aa"/>
    <w:rsid w:val="002A4335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rsid w:val="002A4335"/>
    <w:rPr>
      <w:sz w:val="24"/>
      <w:szCs w:val="24"/>
      <w:lang w:val="uk-UA" w:eastAsia="uk-UA"/>
    </w:rPr>
  </w:style>
  <w:style w:type="table" w:styleId="ab">
    <w:name w:val="Table Grid"/>
    <w:basedOn w:val="a1"/>
    <w:rsid w:val="0065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27D85"/>
    <w:pPr>
      <w:ind w:left="720"/>
      <w:contextualSpacing/>
    </w:pPr>
  </w:style>
  <w:style w:type="paragraph" w:styleId="ad">
    <w:name w:val="Normal (Web)"/>
    <w:basedOn w:val="a"/>
    <w:rsid w:val="00DC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0;&#1086;&#1085;&#1089;&#1087;&#1077;&#1082;&#1090;%20&#1096;&#1082;&#1110;&#1083;&#1100;&#1085;&#1086;&#1111;%20&#1076;&#1086;&#1087;&#1086;&#1074;&#1110;&#1076;&#11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98F566CBBF44DA4180A6A1C2AF3AC0E104001C4FC99F8281AF45831A18891735BEB6" ma:contentTypeVersion="56" ma:contentTypeDescription="Create a new document." ma:contentTypeScope="" ma:versionID="b7173fa2c26ba86d94d6d27ce81b110f">
  <xsd:schema xmlns:xsd="http://www.w3.org/2001/XMLSchema" xmlns:xs="http://www.w3.org/2001/XMLSchema" xmlns:p="http://schemas.microsoft.com/office/2006/metadata/properties" xmlns:ns2="360401dd-760e-448c-b001-b4002b6d12d2" targetNamespace="http://schemas.microsoft.com/office/2006/metadata/properties" ma:root="true" ma:fieldsID="d16d50da2b575352b2e7d1822738bf13" ns2:_="">
    <xsd:import namespace="360401dd-760e-448c-b001-b4002b6d12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401dd-760e-448c-b001-b4002b6d12d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291684f-a575-4d2a-8581-55941586852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B6C589C3-3D56-4FD6-8F98-0F9A787DEEB7}" ma:internalName="CSXSubmissionMarket" ma:readOnly="false" ma:showField="MarketName" ma:web="360401dd-760e-448c-b001-b4002b6d12d2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1abb3a9a-b7ee-4322-bd60-6ec3d570fe6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05613A9F-690E-47A3-AFA9-4EF05BD38A9E}" ma:internalName="InProjectListLookup" ma:readOnly="true" ma:showField="InProjectLis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6a228ecf-473b-4323-b0cc-83b2fdc4e09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05613A9F-690E-47A3-AFA9-4EF05BD38A9E}" ma:internalName="LastCompleteVersionLookup" ma:readOnly="true" ma:showField="LastComplete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05613A9F-690E-47A3-AFA9-4EF05BD38A9E}" ma:internalName="LastPreviewErrorLookup" ma:readOnly="true" ma:showField="LastPreviewError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05613A9F-690E-47A3-AFA9-4EF05BD38A9E}" ma:internalName="LastPreviewResultLookup" ma:readOnly="true" ma:showField="LastPreviewResul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05613A9F-690E-47A3-AFA9-4EF05BD38A9E}" ma:internalName="LastPreviewAttemptDateLookup" ma:readOnly="true" ma:showField="LastPreviewAttemptDat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05613A9F-690E-47A3-AFA9-4EF05BD38A9E}" ma:internalName="LastPreviewedByLookup" ma:readOnly="true" ma:showField="LastPreviewedBy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05613A9F-690E-47A3-AFA9-4EF05BD38A9E}" ma:internalName="LastPreviewTimeLookup" ma:readOnly="true" ma:showField="LastPreviewTi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05613A9F-690E-47A3-AFA9-4EF05BD38A9E}" ma:internalName="LastPreviewVersionLookup" ma:readOnly="true" ma:showField="LastPreview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05613A9F-690E-47A3-AFA9-4EF05BD38A9E}" ma:internalName="LastPublishErrorLookup" ma:readOnly="true" ma:showField="LastPublishError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05613A9F-690E-47A3-AFA9-4EF05BD38A9E}" ma:internalName="LastPublishResultLookup" ma:readOnly="true" ma:showField="LastPublishResult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05613A9F-690E-47A3-AFA9-4EF05BD38A9E}" ma:internalName="LastPublishAttemptDateLookup" ma:readOnly="true" ma:showField="LastPublishAttemptDat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05613A9F-690E-47A3-AFA9-4EF05BD38A9E}" ma:internalName="LastPublishedByLookup" ma:readOnly="true" ma:showField="LastPublishedBy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05613A9F-690E-47A3-AFA9-4EF05BD38A9E}" ma:internalName="LastPublishTimeLookup" ma:readOnly="true" ma:showField="LastPublishTi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05613A9F-690E-47A3-AFA9-4EF05BD38A9E}" ma:internalName="LastPublishVersionLookup" ma:readOnly="true" ma:showField="LastPublishVersion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9C267394-8C53-48FF-B8CE-2725993CFF14}" ma:internalName="LocLastLocAttemptVersionLookup" ma:readOnly="false" ma:showField="LastLocAttemptVersion" ma:web="360401dd-760e-448c-b001-b4002b6d12d2">
      <xsd:simpleType>
        <xsd:restriction base="dms:Lookup"/>
      </xsd:simpleType>
    </xsd:element>
    <xsd:element name="LocLastLocAttemptVersionTypeLookup" ma:index="71" nillable="true" ma:displayName="Loc Last Loc Attempt Version Type" ma:default="" ma:list="{9C267394-8C53-48FF-B8CE-2725993CFF14}" ma:internalName="LocLastLocAttemptVersionTypeLookup" ma:readOnly="true" ma:showField="LastLocAttemptVersionType" ma:web="360401dd-760e-448c-b001-b4002b6d12d2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9C267394-8C53-48FF-B8CE-2725993CFF14}" ma:internalName="LocNewPublishedVersionLookup" ma:readOnly="true" ma:showField="NewPublishedVersion" ma:web="360401dd-760e-448c-b001-b4002b6d12d2">
      <xsd:simpleType>
        <xsd:restriction base="dms:Lookup"/>
      </xsd:simpleType>
    </xsd:element>
    <xsd:element name="LocOverallHandbackStatusLookup" ma:index="75" nillable="true" ma:displayName="Loc Overall Handback Status" ma:default="" ma:list="{9C267394-8C53-48FF-B8CE-2725993CFF14}" ma:internalName="LocOverallHandbackStatusLookup" ma:readOnly="true" ma:showField="OverallHandbackStatus" ma:web="360401dd-760e-448c-b001-b4002b6d12d2">
      <xsd:simpleType>
        <xsd:restriction base="dms:Lookup"/>
      </xsd:simpleType>
    </xsd:element>
    <xsd:element name="LocOverallLocStatusLookup" ma:index="76" nillable="true" ma:displayName="Loc Overall Localize Status" ma:default="" ma:list="{9C267394-8C53-48FF-B8CE-2725993CFF14}" ma:internalName="LocOverallLocStatusLookup" ma:readOnly="true" ma:showField="OverallLocStatus" ma:web="360401dd-760e-448c-b001-b4002b6d12d2">
      <xsd:simpleType>
        <xsd:restriction base="dms:Lookup"/>
      </xsd:simpleType>
    </xsd:element>
    <xsd:element name="LocOverallPreviewStatusLookup" ma:index="77" nillable="true" ma:displayName="Loc Overall Preview Status" ma:default="" ma:list="{9C267394-8C53-48FF-B8CE-2725993CFF14}" ma:internalName="LocOverallPreviewStatusLookup" ma:readOnly="true" ma:showField="OverallPreviewStatus" ma:web="360401dd-760e-448c-b001-b4002b6d12d2">
      <xsd:simpleType>
        <xsd:restriction base="dms:Lookup"/>
      </xsd:simpleType>
    </xsd:element>
    <xsd:element name="LocOverallPublishStatusLookup" ma:index="78" nillable="true" ma:displayName="Loc Overall Publish Status" ma:default="" ma:list="{9C267394-8C53-48FF-B8CE-2725993CFF14}" ma:internalName="LocOverallPublishStatusLookup" ma:readOnly="true" ma:showField="OverallPublishStatus" ma:web="360401dd-760e-448c-b001-b4002b6d12d2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9C267394-8C53-48FF-B8CE-2725993CFF14}" ma:internalName="LocProcessedForHandoffsLookup" ma:readOnly="true" ma:showField="ProcessedForHandoffs" ma:web="360401dd-760e-448c-b001-b4002b6d12d2">
      <xsd:simpleType>
        <xsd:restriction base="dms:Lookup"/>
      </xsd:simpleType>
    </xsd:element>
    <xsd:element name="LocProcessedForMarketsLookup" ma:index="81" nillable="true" ma:displayName="Loc Processed For Markets" ma:default="" ma:list="{9C267394-8C53-48FF-B8CE-2725993CFF14}" ma:internalName="LocProcessedForMarketsLookup" ma:readOnly="true" ma:showField="ProcessedForMarkets" ma:web="360401dd-760e-448c-b001-b4002b6d12d2">
      <xsd:simpleType>
        <xsd:restriction base="dms:Lookup"/>
      </xsd:simpleType>
    </xsd:element>
    <xsd:element name="LocPublishedDependentAssetsLookup" ma:index="82" nillable="true" ma:displayName="Loc Published Dependent Assets" ma:default="" ma:list="{9C267394-8C53-48FF-B8CE-2725993CFF14}" ma:internalName="LocPublishedDependentAssetsLookup" ma:readOnly="true" ma:showField="PublishedDependentAssets" ma:web="360401dd-760e-448c-b001-b4002b6d12d2">
      <xsd:simpleType>
        <xsd:restriction base="dms:Lookup"/>
      </xsd:simpleType>
    </xsd:element>
    <xsd:element name="LocPublishedLinkedAssetsLookup" ma:index="83" nillable="true" ma:displayName="Loc Published Linked Assets" ma:default="" ma:list="{9C267394-8C53-48FF-B8CE-2725993CFF14}" ma:internalName="LocPublishedLinkedAssetsLookup" ma:readOnly="true" ma:showField="PublishedLinkedAssets" ma:web="360401dd-760e-448c-b001-b4002b6d12d2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7b61706-47a0-414d-b446-69da6b82060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B6C589C3-3D56-4FD6-8F98-0F9A787DEEB7}" ma:internalName="Markets" ma:readOnly="false" ma:showField="MarketName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05613A9F-690E-47A3-AFA9-4EF05BD38A9E}" ma:internalName="NumOfRatingsLookup" ma:readOnly="true" ma:showField="NumOfRatings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05613A9F-690E-47A3-AFA9-4EF05BD38A9E}" ma:internalName="PublishStatusLookup" ma:readOnly="false" ma:showField="PublishStatus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1ed4a50-5893-45d9-8a2e-7533c7e8710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53ab5541-2daf-4611-96fd-62a823f4d569}" ma:internalName="TaxCatchAll" ma:showField="CatchAllData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53ab5541-2daf-4611-96fd-62a823f4d569}" ma:internalName="TaxCatchAllLabel" ma:readOnly="true" ma:showField="CatchAllDataLabel" ma:web="360401dd-760e-448c-b001-b4002b6d1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360401dd-760e-448c-b001-b4002b6d12d2">false</MarketSpecific>
    <ApprovalStatus xmlns="360401dd-760e-448c-b001-b4002b6d12d2">InProgress</ApprovalStatus>
    <LocComments xmlns="360401dd-760e-448c-b001-b4002b6d12d2" xsi:nil="true"/>
    <DirectSourceMarket xmlns="360401dd-760e-448c-b001-b4002b6d12d2">english</DirectSourceMarket>
    <ThumbnailAssetId xmlns="360401dd-760e-448c-b001-b4002b6d12d2" xsi:nil="true"/>
    <PrimaryImageGen xmlns="360401dd-760e-448c-b001-b4002b6d12d2">true</PrimaryImageGen>
    <LegacyData xmlns="360401dd-760e-448c-b001-b4002b6d12d2" xsi:nil="true"/>
    <TPFriendlyName xmlns="360401dd-760e-448c-b001-b4002b6d12d2" xsi:nil="true"/>
    <NumericId xmlns="360401dd-760e-448c-b001-b4002b6d12d2" xsi:nil="true"/>
    <LocRecommendedHandoff xmlns="360401dd-760e-448c-b001-b4002b6d12d2" xsi:nil="true"/>
    <BlockPublish xmlns="360401dd-760e-448c-b001-b4002b6d12d2">false</BlockPublish>
    <BusinessGroup xmlns="360401dd-760e-448c-b001-b4002b6d12d2" xsi:nil="true"/>
    <OpenTemplate xmlns="360401dd-760e-448c-b001-b4002b6d12d2">true</OpenTemplate>
    <SourceTitle xmlns="360401dd-760e-448c-b001-b4002b6d12d2">Outline for school report</SourceTitle>
    <APEditor xmlns="360401dd-760e-448c-b001-b4002b6d12d2">
      <UserInfo>
        <DisplayName/>
        <AccountId xsi:nil="true"/>
        <AccountType/>
      </UserInfo>
    </APEditor>
    <UALocComments xmlns="360401dd-760e-448c-b001-b4002b6d12d2">2007 Template UpLeveling Do Not HandOff</UALocComments>
    <IntlLangReviewDate xmlns="360401dd-760e-448c-b001-b4002b6d12d2" xsi:nil="true"/>
    <PublishStatusLookup xmlns="360401dd-760e-448c-b001-b4002b6d12d2">
      <Value>219434</Value>
      <Value>219437</Value>
    </PublishStatusLookup>
    <ParentAssetId xmlns="360401dd-760e-448c-b001-b4002b6d12d2" xsi:nil="true"/>
    <FeatureTagsTaxHTField0 xmlns="360401dd-760e-448c-b001-b4002b6d12d2">
      <Terms xmlns="http://schemas.microsoft.com/office/infopath/2007/PartnerControls"/>
    </FeatureTagsTaxHTField0>
    <MachineTranslated xmlns="360401dd-760e-448c-b001-b4002b6d12d2">false</MachineTranslated>
    <Providers xmlns="360401dd-760e-448c-b001-b4002b6d12d2" xsi:nil="true"/>
    <OriginalSourceMarket xmlns="360401dd-760e-448c-b001-b4002b6d12d2">english</OriginalSourceMarket>
    <APDescription xmlns="360401dd-760e-448c-b001-b4002b6d12d2" xsi:nil="true"/>
    <ContentItem xmlns="360401dd-760e-448c-b001-b4002b6d12d2" xsi:nil="true"/>
    <ClipArtFilename xmlns="360401dd-760e-448c-b001-b4002b6d12d2" xsi:nil="true"/>
    <TPInstallLocation xmlns="360401dd-760e-448c-b001-b4002b6d12d2" xsi:nil="true"/>
    <TimesCloned xmlns="360401dd-760e-448c-b001-b4002b6d12d2" xsi:nil="true"/>
    <PublishTargets xmlns="360401dd-760e-448c-b001-b4002b6d12d2">OfficeOnline,OfficeOnlineVNext</PublishTargets>
    <AcquiredFrom xmlns="360401dd-760e-448c-b001-b4002b6d12d2">Internal MS</AcquiredFrom>
    <AssetStart xmlns="360401dd-760e-448c-b001-b4002b6d12d2">2012-01-06T18:26:00+00:00</AssetStart>
    <FriendlyTitle xmlns="360401dd-760e-448c-b001-b4002b6d12d2" xsi:nil="true"/>
    <Provider xmlns="360401dd-760e-448c-b001-b4002b6d12d2" xsi:nil="true"/>
    <LastHandOff xmlns="360401dd-760e-448c-b001-b4002b6d12d2" xsi:nil="true"/>
    <Manager xmlns="360401dd-760e-448c-b001-b4002b6d12d2" xsi:nil="true"/>
    <UALocRecommendation xmlns="360401dd-760e-448c-b001-b4002b6d12d2">Localize</UALocRecommendation>
    <ArtSampleDocs xmlns="360401dd-760e-448c-b001-b4002b6d12d2" xsi:nil="true"/>
    <UACurrentWords xmlns="360401dd-760e-448c-b001-b4002b6d12d2" xsi:nil="true"/>
    <TPClientViewer xmlns="360401dd-760e-448c-b001-b4002b6d12d2" xsi:nil="true"/>
    <TemplateStatus xmlns="360401dd-760e-448c-b001-b4002b6d12d2">Complete</TemplateStatus>
    <ShowIn xmlns="360401dd-760e-448c-b001-b4002b6d12d2">Show everywhere</ShowIn>
    <CSXHash xmlns="360401dd-760e-448c-b001-b4002b6d12d2" xsi:nil="true"/>
    <Downloads xmlns="360401dd-760e-448c-b001-b4002b6d12d2">0</Downloads>
    <VoteCount xmlns="360401dd-760e-448c-b001-b4002b6d12d2" xsi:nil="true"/>
    <OOCacheId xmlns="360401dd-760e-448c-b001-b4002b6d12d2" xsi:nil="true"/>
    <IsDeleted xmlns="360401dd-760e-448c-b001-b4002b6d12d2">false</IsDeleted>
    <InternalTagsTaxHTField0 xmlns="360401dd-760e-448c-b001-b4002b6d12d2">
      <Terms xmlns="http://schemas.microsoft.com/office/infopath/2007/PartnerControls"/>
    </InternalTagsTaxHTField0>
    <UANotes xmlns="360401dd-760e-448c-b001-b4002b6d12d2">2003 to 2007 conversion</UANotes>
    <AssetExpire xmlns="360401dd-760e-448c-b001-b4002b6d12d2">2035-01-01T08:00:00+00:00</AssetExpire>
    <CSXSubmissionMarket xmlns="360401dd-760e-448c-b001-b4002b6d12d2" xsi:nil="true"/>
    <DSATActionTaken xmlns="360401dd-760e-448c-b001-b4002b6d12d2" xsi:nil="true"/>
    <SubmitterId xmlns="360401dd-760e-448c-b001-b4002b6d12d2" xsi:nil="true"/>
    <EditorialTags xmlns="360401dd-760e-448c-b001-b4002b6d12d2" xsi:nil="true"/>
    <TPExecutable xmlns="360401dd-760e-448c-b001-b4002b6d12d2" xsi:nil="true"/>
    <CSXSubmissionDate xmlns="360401dd-760e-448c-b001-b4002b6d12d2" xsi:nil="true"/>
    <CSXUpdate xmlns="360401dd-760e-448c-b001-b4002b6d12d2">false</CSXUpdate>
    <AssetType xmlns="360401dd-760e-448c-b001-b4002b6d12d2">TP</AssetType>
    <ApprovalLog xmlns="360401dd-760e-448c-b001-b4002b6d12d2" xsi:nil="true"/>
    <BugNumber xmlns="360401dd-760e-448c-b001-b4002b6d12d2" xsi:nil="true"/>
    <OriginAsset xmlns="360401dd-760e-448c-b001-b4002b6d12d2" xsi:nil="true"/>
    <TPComponent xmlns="360401dd-760e-448c-b001-b4002b6d12d2" xsi:nil="true"/>
    <Milestone xmlns="360401dd-760e-448c-b001-b4002b6d12d2" xsi:nil="true"/>
    <RecommendationsModifier xmlns="360401dd-760e-448c-b001-b4002b6d12d2" xsi:nil="true"/>
    <AssetId xmlns="360401dd-760e-448c-b001-b4002b6d12d2">TP102811601</AssetId>
    <PolicheckWords xmlns="360401dd-760e-448c-b001-b4002b6d12d2" xsi:nil="true"/>
    <TPLaunchHelpLink xmlns="360401dd-760e-448c-b001-b4002b6d12d2" xsi:nil="true"/>
    <IntlLocPriority xmlns="360401dd-760e-448c-b001-b4002b6d12d2" xsi:nil="true"/>
    <TPApplication xmlns="360401dd-760e-448c-b001-b4002b6d12d2" xsi:nil="true"/>
    <IntlLangReviewer xmlns="360401dd-760e-448c-b001-b4002b6d12d2" xsi:nil="true"/>
    <HandoffToMSDN xmlns="360401dd-760e-448c-b001-b4002b6d12d2" xsi:nil="true"/>
    <PlannedPubDate xmlns="360401dd-760e-448c-b001-b4002b6d12d2" xsi:nil="true"/>
    <CrawlForDependencies xmlns="360401dd-760e-448c-b001-b4002b6d12d2">false</CrawlForDependencies>
    <LocLastLocAttemptVersionLookup xmlns="360401dd-760e-448c-b001-b4002b6d12d2">758016</LocLastLocAttemptVersionLookup>
    <TrustLevel xmlns="360401dd-760e-448c-b001-b4002b6d12d2">1 Microsoft Managed Content</TrustLevel>
    <CampaignTagsTaxHTField0 xmlns="360401dd-760e-448c-b001-b4002b6d12d2">
      <Terms xmlns="http://schemas.microsoft.com/office/infopath/2007/PartnerControls"/>
    </CampaignTagsTaxHTField0>
    <TPNamespace xmlns="360401dd-760e-448c-b001-b4002b6d12d2" xsi:nil="true"/>
    <TaxCatchAll xmlns="360401dd-760e-448c-b001-b4002b6d12d2"/>
    <IsSearchable xmlns="360401dd-760e-448c-b001-b4002b6d12d2">true</IsSearchable>
    <TemplateTemplateType xmlns="360401dd-760e-448c-b001-b4002b6d12d2">Word 2007 Default</TemplateTemplateType>
    <Markets xmlns="360401dd-760e-448c-b001-b4002b6d12d2"/>
    <IntlLangReview xmlns="360401dd-760e-448c-b001-b4002b6d12d2">false</IntlLangReview>
    <UAProjectedTotalWords xmlns="360401dd-760e-448c-b001-b4002b6d12d2" xsi:nil="true"/>
    <OutputCachingOn xmlns="360401dd-760e-448c-b001-b4002b6d12d2">false</OutputCachingOn>
    <LocMarketGroupTiers2 xmlns="360401dd-760e-448c-b001-b4002b6d12d2">,t:Tier 1,t:Tier 2,t:Tier 3,</LocMarketGroupTiers2>
    <APAuthor xmlns="360401dd-760e-448c-b001-b4002b6d12d2">
      <UserInfo>
        <DisplayName/>
        <AccountId>2721</AccountId>
        <AccountType/>
      </UserInfo>
    </APAuthor>
    <TPCommandLine xmlns="360401dd-760e-448c-b001-b4002b6d12d2" xsi:nil="true"/>
    <LocManualTestRequired xmlns="360401dd-760e-448c-b001-b4002b6d12d2">false</LocManualTestRequired>
    <TPAppVersion xmlns="360401dd-760e-448c-b001-b4002b6d12d2" xsi:nil="true"/>
    <EditorialStatus xmlns="360401dd-760e-448c-b001-b4002b6d12d2" xsi:nil="true"/>
    <LastModifiedDateTime xmlns="360401dd-760e-448c-b001-b4002b6d12d2" xsi:nil="true"/>
    <TPLaunchHelpLinkType xmlns="360401dd-760e-448c-b001-b4002b6d12d2">Template</TPLaunchHelpLinkType>
    <OriginalRelease xmlns="360401dd-760e-448c-b001-b4002b6d12d2">14</OriginalRelease>
    <ScenarioTagsTaxHTField0 xmlns="360401dd-760e-448c-b001-b4002b6d12d2">
      <Terms xmlns="http://schemas.microsoft.com/office/infopath/2007/PartnerControls"/>
    </ScenarioTagsTaxHTField0>
    <LocalizationTagsTaxHTField0 xmlns="360401dd-760e-448c-b001-b4002b6d12d2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4B07F750-2957-45DC-B470-434D234910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2E7BC-9B6C-4C18-9DA8-F12BC8BB1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401dd-760e-448c-b001-b4002b6d1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CE8D6-B8C2-4F7B-9EDF-85518DAA7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3AF23-8A56-48B7-AC3E-A92AB2202AC0}">
  <ds:schemaRefs>
    <ds:schemaRef ds:uri="http://schemas.microsoft.com/office/2006/metadata/properties"/>
    <ds:schemaRef ds:uri="http://schemas.microsoft.com/office/infopath/2007/PartnerControls"/>
    <ds:schemaRef ds:uri="360401dd-760e-448c-b001-b4002b6d12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Конспект шкільної доповіді.dotx</Template>
  <TotalTime>906</TotalTime>
  <Pages>14</Pages>
  <Words>8303</Words>
  <Characters>4734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 ДОПОВІДІ</vt:lpstr>
    </vt:vector>
  </TitlesOfParts>
  <Manager/>
  <Company>Microsoft Corporation</Company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2103</cp:revision>
  <dcterms:created xsi:type="dcterms:W3CDTF">2025-09-19T09:20:00Z</dcterms:created>
  <dcterms:modified xsi:type="dcterms:W3CDTF">2025-10-22T15:28:00Z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TC010183721058</vt:lpwstr>
  </property>
  <property fmtid="{D5CDD505-2E9C-101B-9397-08002B2CF9AE}" pid="3" name="InternalTags">
    <vt:lpwstr/>
  </property>
  <property fmtid="{D5CDD505-2E9C-101B-9397-08002B2CF9AE}" pid="4" name="ContentTypeId">
    <vt:lpwstr>0x01010098F566CBBF44DA4180A6A1C2AF3AC0E104001C4FC99F8281AF45831A18891735BEB6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5350900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